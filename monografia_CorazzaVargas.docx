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widowControl w:val="0"/>
        <w:spacing w:after="0"/>
        <w:jc w:val="center"/>
        <w:rPr>
          <w:rFonts w:ascii="Arial" w:hAnsi="Arial" w:eastAsia="SimSun" w:cs="Arial"/>
          <w:b/>
          <w:i w:val="0"/>
          <w:color w:val="000000"/>
          <w:sz w:val="28"/>
          <w:szCs w:val="28"/>
          <w:u w:val="none"/>
          <w:vertAlign w:val="baseline"/>
        </w:rPr>
      </w:pPr>
      <w:r>
        <w:rPr>
          <w:rFonts w:ascii="Arial" w:hAnsi="Arial" w:eastAsia="SimSun" w:cs="Arial"/>
          <w:b/>
          <w:i w:val="0"/>
          <w:color w:val="000000"/>
          <w:sz w:val="28"/>
          <w:szCs w:val="28"/>
          <w:u w:val="none"/>
          <w:vertAlign w:val="baseline"/>
        </w:rPr>
        <w:t>Aplicación de la estrategia GOCAMECom (Goal-Oriented Context-Aware Measurement, Evaluation and Comparison)</w:t>
      </w:r>
    </w:p>
    <w:p>
      <w:pPr>
        <w:pStyle w:val="36"/>
      </w:pPr>
    </w:p>
    <w:p>
      <w:pPr>
        <w:pStyle w:val="37"/>
        <w:widowControl w:val="0"/>
        <w:spacing w:after="0"/>
        <w:rPr>
          <w:rFonts w:hint="default" w:ascii="Times New Roman" w:hAnsi="Times New Roman"/>
          <w:sz w:val="24"/>
          <w:szCs w:val="24"/>
          <w:lang w:val="es-ES"/>
        </w:rPr>
      </w:pPr>
      <w:r>
        <w:rPr>
          <w:rFonts w:hint="default" w:ascii="Times New Roman" w:hAnsi="Times New Roman"/>
          <w:sz w:val="24"/>
          <w:szCs w:val="24"/>
          <w:lang w:val="es-ES"/>
        </w:rPr>
        <w:t xml:space="preserve">Germán Vargas - Leonardo Corazza </w:t>
      </w:r>
    </w:p>
    <w:p>
      <w:pPr>
        <w:spacing w:after="0" w:line="240" w:lineRule="auto"/>
        <w:ind w:firstLine="227"/>
        <w:jc w:val="center"/>
        <w:rPr>
          <w:sz w:val="24"/>
          <w:szCs w:val="24"/>
          <w:lang w:val="es-AR"/>
        </w:rPr>
      </w:pPr>
      <w:r>
        <w:rPr>
          <w:lang w:val="es-AR"/>
        </w:rPr>
        <w:t>Ingeniería de Software II – Facultad de Ingeniería – UNLPam – Argentina</w:t>
      </w:r>
    </w:p>
    <w:p>
      <w:pPr>
        <w:spacing w:after="0" w:line="240" w:lineRule="auto"/>
        <w:ind w:firstLine="227"/>
        <w:jc w:val="center"/>
        <w:rPr>
          <w:rFonts w:hint="default" w:ascii="Courier New" w:hAnsi="Courier New" w:cs="Courier New"/>
          <w:sz w:val="24"/>
          <w:szCs w:val="24"/>
          <w:lang w:val="es-ES" w:eastAsia="de-DE"/>
        </w:rPr>
      </w:pPr>
      <w:r>
        <w:rPr>
          <w:rFonts w:hint="default" w:ascii="Courier New" w:hAnsi="Courier New" w:cs="Courier New"/>
          <w:sz w:val="24"/>
          <w:szCs w:val="24"/>
          <w:lang w:val="es-ES" w:eastAsia="de-DE"/>
        </w:rPr>
        <w:t>corazzal</w:t>
      </w:r>
      <w:r>
        <w:rPr>
          <w:rFonts w:ascii="Courier New" w:hAnsi="Courier New" w:cs="Courier New"/>
          <w:sz w:val="24"/>
          <w:szCs w:val="24"/>
          <w:lang w:val="es-AR" w:eastAsia="de-DE"/>
        </w:rPr>
        <w:t>@</w:t>
      </w:r>
      <w:r>
        <w:rPr>
          <w:rFonts w:hint="default" w:ascii="Courier New" w:hAnsi="Courier New" w:cs="Courier New"/>
          <w:sz w:val="24"/>
          <w:szCs w:val="24"/>
          <w:lang w:val="es-ES" w:eastAsia="de-DE"/>
        </w:rPr>
        <w:t>hotmail</w:t>
      </w:r>
      <w:r>
        <w:rPr>
          <w:rFonts w:ascii="Courier New" w:hAnsi="Courier New" w:cs="Courier New"/>
          <w:sz w:val="24"/>
          <w:szCs w:val="24"/>
          <w:lang w:val="es-AR" w:eastAsia="de-DE"/>
        </w:rPr>
        <w:t xml:space="preserve">.com; </w:t>
      </w:r>
      <w:r>
        <w:rPr>
          <w:rFonts w:hint="default" w:ascii="Courier New" w:hAnsi="Courier New" w:cs="Courier New"/>
          <w:sz w:val="24"/>
          <w:szCs w:val="24"/>
          <w:lang w:val="es-ES" w:eastAsia="de-DE"/>
        </w:rPr>
        <w:fldChar w:fldCharType="begin"/>
      </w:r>
      <w:r>
        <w:rPr>
          <w:rFonts w:hint="default" w:ascii="Courier New" w:hAnsi="Courier New" w:cs="Courier New"/>
          <w:sz w:val="24"/>
          <w:szCs w:val="24"/>
          <w:lang w:val="es-ES" w:eastAsia="de-DE"/>
        </w:rPr>
        <w:instrText xml:space="preserve"> HYPERLINK "mailto:germanv@gmail.com" </w:instrText>
      </w:r>
      <w:r>
        <w:rPr>
          <w:rFonts w:hint="default" w:ascii="Courier New" w:hAnsi="Courier New" w:cs="Courier New"/>
          <w:sz w:val="24"/>
          <w:szCs w:val="24"/>
          <w:lang w:val="es-ES" w:eastAsia="de-DE"/>
        </w:rPr>
        <w:fldChar w:fldCharType="separate"/>
      </w:r>
      <w:r>
        <w:rPr>
          <w:rStyle w:val="30"/>
          <w:rFonts w:hint="default" w:ascii="Courier New" w:hAnsi="Courier New" w:cs="Courier New"/>
          <w:sz w:val="24"/>
          <w:szCs w:val="24"/>
          <w:lang w:val="es-ES" w:eastAsia="de-DE"/>
        </w:rPr>
        <w:t>germanv</w:t>
      </w:r>
      <w:r>
        <w:rPr>
          <w:rStyle w:val="30"/>
          <w:rFonts w:ascii="Courier New" w:hAnsi="Courier New" w:cs="Courier New"/>
          <w:sz w:val="24"/>
          <w:szCs w:val="24"/>
          <w:lang w:val="es-AR" w:eastAsia="de-DE"/>
        </w:rPr>
        <w:t>@</w:t>
      </w:r>
      <w:r>
        <w:rPr>
          <w:rStyle w:val="30"/>
          <w:rFonts w:hint="default" w:ascii="Courier New" w:hAnsi="Courier New" w:cs="Courier New"/>
          <w:sz w:val="24"/>
          <w:szCs w:val="24"/>
          <w:lang w:val="es-ES" w:eastAsia="de-DE"/>
        </w:rPr>
        <w:t>gmail.com</w:t>
      </w:r>
      <w:r>
        <w:rPr>
          <w:rFonts w:hint="default" w:ascii="Courier New" w:hAnsi="Courier New" w:cs="Courier New"/>
          <w:sz w:val="24"/>
          <w:szCs w:val="24"/>
          <w:lang w:val="es-ES" w:eastAsia="de-DE"/>
        </w:rPr>
        <w:fldChar w:fldCharType="end"/>
      </w:r>
    </w:p>
    <w:p>
      <w:pPr>
        <w:spacing w:after="0" w:line="240" w:lineRule="auto"/>
        <w:ind w:firstLine="227"/>
        <w:jc w:val="center"/>
        <w:rPr>
          <w:rFonts w:hint="default" w:ascii="Courier New" w:hAnsi="Courier New" w:cs="Courier New"/>
          <w:sz w:val="24"/>
          <w:szCs w:val="24"/>
          <w:lang w:val="es-ES" w:eastAsia="de-DE"/>
        </w:rPr>
      </w:pPr>
      <w:bookmarkStart w:id="0" w:name="_GoBack"/>
      <w:bookmarkEnd w:id="0"/>
    </w:p>
    <w:p>
      <w:pPr>
        <w:keepNext w:val="0"/>
        <w:keepLines w:val="0"/>
        <w:widowControl/>
        <w:suppressLineNumbers w:val="0"/>
        <w:jc w:val="left"/>
        <w:rPr>
          <w:rFonts w:hint="default" w:ascii="Times New Roman" w:hAnsi="Times New Roman" w:cs="Times New Roman"/>
          <w:sz w:val="24"/>
          <w:szCs w:val="24"/>
        </w:rPr>
      </w:pPr>
      <w:r>
        <w:rPr>
          <w:rFonts w:ascii="Times" w:hAnsi="Times" w:cs="Times"/>
          <w:b/>
          <w:sz w:val="24"/>
          <w:szCs w:val="24"/>
          <w:lang w:val="es-ES" w:eastAsia="de-DE"/>
        </w:rPr>
        <w:t>Resumen</w:t>
      </w:r>
      <w:r>
        <w:rPr>
          <w:rFonts w:hint="default" w:ascii="Times New Roman" w:hAnsi="Times New Roman" w:cs="Times New Roman"/>
          <w:b/>
          <w:sz w:val="24"/>
          <w:szCs w:val="24"/>
          <w:lang w:val="es-ES" w:eastAsia="de-DE"/>
        </w:rPr>
        <w:t>.</w:t>
      </w:r>
      <w:r>
        <w:rPr>
          <w:rFonts w:hint="default" w:ascii="Times New Roman" w:hAnsi="Times New Roman" w:cs="Times New Roman"/>
          <w:sz w:val="24"/>
          <w:szCs w:val="24"/>
          <w:lang w:val="es-ES" w:eastAsia="de-DE"/>
        </w:rPr>
        <w:t xml:space="preserve"> </w:t>
      </w:r>
      <w:r>
        <w:rPr>
          <w:rFonts w:hint="default" w:ascii="Times New Roman" w:hAnsi="Times New Roman" w:eastAsia="LiberationSerif" w:cs="Times New Roman"/>
          <w:color w:val="000000"/>
          <w:kern w:val="0"/>
          <w:sz w:val="24"/>
          <w:szCs w:val="24"/>
          <w:lang w:val="en-US" w:eastAsia="zh-CN" w:bidi="ar"/>
        </w:rPr>
        <w:t xml:space="preserve">Se aplicara el uso de una estrategia de medición y evaluación llamada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LiberationSerif" w:cs="Times New Roman"/>
          <w:color w:val="000000"/>
          <w:kern w:val="0"/>
          <w:sz w:val="24"/>
          <w:szCs w:val="24"/>
          <w:lang w:val="en-US" w:eastAsia="zh-CN" w:bidi="ar"/>
        </w:rPr>
        <w:t xml:space="preserve">GOCAMECom (Goal-Oriented Context-Aware Measurement, Evaluation and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LiberationSerif" w:cs="Times New Roman"/>
          <w:color w:val="000000"/>
          <w:kern w:val="0"/>
          <w:sz w:val="24"/>
          <w:szCs w:val="24"/>
          <w:lang w:val="en-US" w:eastAsia="zh-CN" w:bidi="ar"/>
        </w:rPr>
        <w:t>Comparison). Con vista de calidad de producto, con foco en calidad interna, don</w:t>
      </w:r>
      <w:r>
        <w:rPr>
          <w:rFonts w:hint="default" w:ascii="Times New Roman" w:hAnsi="Times New Roman" w:eastAsia="LiberationSerif" w:cs="Times New Roman"/>
          <w:color w:val="000000"/>
          <w:kern w:val="0"/>
          <w:sz w:val="24"/>
          <w:szCs w:val="24"/>
          <w:lang w:val="en-US" w:eastAsia="zh-CN" w:bidi="ar"/>
        </w:rPr>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LiberationSerif" w:cs="Times New Roman"/>
          <w:color w:val="000000"/>
          <w:kern w:val="0"/>
          <w:sz w:val="24"/>
          <w:szCs w:val="24"/>
          <w:lang w:val="en-US" w:eastAsia="zh-CN" w:bidi="ar"/>
        </w:rPr>
        <w:t xml:space="preserve">de la sub-categoría de entidades a evaluar son ontologías de testing de software.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LiberationSerif" w:cs="Times New Roman"/>
          <w:color w:val="000000"/>
          <w:kern w:val="0"/>
          <w:sz w:val="24"/>
          <w:szCs w:val="24"/>
          <w:lang w:val="en-US" w:eastAsia="zh-CN" w:bidi="ar"/>
        </w:rPr>
        <w:t xml:space="preserve">Se determinara las fortalezas y debilidades de cada una de las ontologías. Para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LiberationSerif" w:cs="Times New Roman"/>
          <w:color w:val="000000"/>
          <w:kern w:val="0"/>
          <w:sz w:val="24"/>
          <w:szCs w:val="24"/>
          <w:lang w:val="en-US" w:eastAsia="zh-CN" w:bidi="ar"/>
        </w:rPr>
        <w:t xml:space="preserve">este trabajo no se desarrollara la nueva ontología, solo se indicarán las fortalezas </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LiberationSerif" w:cs="Times New Roman"/>
          <w:color w:val="000000"/>
          <w:kern w:val="0"/>
          <w:sz w:val="24"/>
          <w:szCs w:val="24"/>
          <w:lang w:val="en-US" w:eastAsia="zh-CN" w:bidi="ar"/>
        </w:rPr>
        <w:t>que se adoptarían de las ontologías preseleccionadas.</w:t>
      </w:r>
    </w:p>
    <w:p>
      <w:pPr>
        <w:pStyle w:val="35"/>
        <w:widowControl w:val="0"/>
        <w:jc w:val="both"/>
        <w:rPr>
          <w:rFonts w:ascii="Times" w:hAnsi="Times" w:cs="Times"/>
          <w:sz w:val="24"/>
          <w:szCs w:val="24"/>
          <w:lang w:val="es-ES" w:eastAsia="de-DE"/>
        </w:rPr>
      </w:pPr>
    </w:p>
    <w:p>
      <w:pPr>
        <w:pStyle w:val="44"/>
        <w:keepNext w:val="0"/>
        <w:keepLines w:val="0"/>
        <w:widowControl w:val="0"/>
        <w:rPr>
          <w:sz w:val="28"/>
          <w:szCs w:val="24"/>
        </w:rPr>
      </w:pPr>
      <w:r>
        <w:rPr>
          <w:sz w:val="28"/>
          <w:szCs w:val="24"/>
        </w:rPr>
        <w:t>Introducción</w:t>
      </w:r>
    </w:p>
    <w:p>
      <w:pPr>
        <w:pStyle w:val="43"/>
        <w:widowControl w:val="0"/>
        <w:spacing w:after="0" w:line="240" w:lineRule="auto"/>
        <w:jc w:val="both"/>
        <w:rPr>
          <w:rFonts w:hint="default" w:ascii="Times New Roman" w:hAnsi="Times New Roman" w:eastAsia="sans-serif" w:cs="Times New Roman"/>
          <w:i w:val="0"/>
          <w:color w:val="auto"/>
          <w:sz w:val="24"/>
          <w:szCs w:val="24"/>
          <w:u w:val="none"/>
          <w:vertAlign w:val="baseline"/>
          <w:lang w:val="es-ES"/>
        </w:rPr>
      </w:pPr>
      <w:r>
        <w:rPr>
          <w:rFonts w:hint="default" w:ascii="Times New Roman" w:hAnsi="Times New Roman" w:eastAsia="sans-serif" w:cs="Times New Roman"/>
          <w:i w:val="0"/>
          <w:color w:val="auto"/>
          <w:sz w:val="24"/>
          <w:szCs w:val="24"/>
          <w:u w:val="none"/>
          <w:vertAlign w:val="baseline"/>
        </w:rPr>
        <w:t xml:space="preserve">En toda organización se establecen metas de negocio , es decir propósitos que se desean alcanzar y estos se operacionalizan a través de proyectos que durante su ciclo de vida aplican procesos , métodos , actividades que están contenidas en </w:t>
      </w:r>
      <w:r>
        <w:rPr>
          <w:rFonts w:hint="default" w:ascii="Times New Roman" w:hAnsi="Times New Roman" w:eastAsia="sans-serif" w:cs="Times New Roman"/>
          <w:i/>
          <w:color w:val="auto"/>
          <w:sz w:val="24"/>
          <w:szCs w:val="24"/>
          <w:u w:val="none"/>
          <w:vertAlign w:val="baseline"/>
        </w:rPr>
        <w:t>estrategias</w:t>
      </w:r>
      <w:r>
        <w:rPr>
          <w:rFonts w:hint="default" w:ascii="Times New Roman" w:hAnsi="Times New Roman" w:eastAsia="sans-serif" w:cs="Times New Roman"/>
          <w:i w:val="0"/>
          <w:color w:val="auto"/>
          <w:sz w:val="24"/>
          <w:szCs w:val="24"/>
          <w:u w:val="none"/>
          <w:vertAlign w:val="baseline"/>
        </w:rPr>
        <w:t>. Las estrategias en particular definen</w:t>
      </w:r>
      <w:r>
        <w:rPr>
          <w:rFonts w:hint="default" w:ascii="Times New Roman" w:hAnsi="Times New Roman" w:eastAsia="sans-serif" w:cs="Times New Roman"/>
          <w:i w:val="0"/>
          <w:color w:val="auto"/>
          <w:sz w:val="24"/>
          <w:szCs w:val="24"/>
          <w:u w:val="none"/>
          <w:vertAlign w:val="baseline"/>
          <w:lang w:val="es-ES"/>
        </w:rPr>
        <w:t xml:space="preserve"> que hacer para alcanzar el proposito subyacente (en este caso el proposito es comparar y analizar un conjunto de ontologias) </w:t>
      </w:r>
      <w:r>
        <w:rPr>
          <w:rFonts w:hint="default" w:ascii="Times New Roman" w:hAnsi="Times New Roman" w:eastAsia="sans-serif" w:cs="Times New Roman"/>
          <w:i w:val="0"/>
          <w:color w:val="auto"/>
          <w:sz w:val="24"/>
          <w:szCs w:val="24"/>
          <w:u w:val="none"/>
          <w:vertAlign w:val="baseline"/>
        </w:rPr>
        <w:t>estableciendo específicamente qué debe hacerse y cómo debe realizarse.</w:t>
      </w:r>
      <w:r>
        <w:rPr>
          <w:rFonts w:hint="default" w:ascii="Times New Roman" w:hAnsi="Times New Roman" w:eastAsia="sans-serif" w:cs="Times New Roman"/>
          <w:i w:val="0"/>
          <w:color w:val="auto"/>
          <w:sz w:val="24"/>
          <w:szCs w:val="24"/>
          <w:u w:val="none"/>
          <w:vertAlign w:val="baseline"/>
          <w:lang w:val="es-ES"/>
        </w:rPr>
        <w:t xml:space="preserve"> Para ello , resulta de gran utilidad que las estrategias integren tres pilares a saber; una  base conceptual de dominio , una especificacion del proceso y especificaciones de metodos. </w:t>
      </w:r>
    </w:p>
    <w:p>
      <w:pPr>
        <w:pStyle w:val="43"/>
        <w:widowControl w:val="0"/>
        <w:spacing w:after="0" w:line="240" w:lineRule="auto"/>
        <w:jc w:val="both"/>
        <w:rPr>
          <w:rFonts w:hint="default" w:ascii="Times New Roman" w:hAnsi="Times New Roman" w:eastAsia="sans-serif" w:cs="Times New Roman"/>
          <w:i w:val="0"/>
          <w:color w:val="auto"/>
          <w:sz w:val="24"/>
          <w:szCs w:val="24"/>
          <w:u w:val="none"/>
          <w:vertAlign w:val="baseline"/>
          <w:lang w:val="es-ES"/>
        </w:rPr>
      </w:pPr>
      <w:r>
        <w:rPr>
          <w:rFonts w:hint="default" w:ascii="Times New Roman" w:hAnsi="Times New Roman" w:eastAsia="SimSun" w:cs="Times New Roman"/>
          <w:sz w:val="24"/>
          <w:szCs w:val="24"/>
        </w:rPr>
        <w:t>Este principio de los tres pilares integrados permite, entre otros beneficios, tener explícitamente definido el dominio correspondiente, saber qué actividades se deben realizar, y cómo llevarlas a cabo mediante métodos</w:t>
      </w:r>
      <w:r>
        <w:rPr>
          <w:rFonts w:hint="default" w:ascii="Times New Roman" w:hAnsi="Times New Roman" w:eastAsia="SimSun" w:cs="Times New Roman"/>
          <w:sz w:val="24"/>
          <w:szCs w:val="24"/>
          <w:lang w:val="es-ES"/>
        </w:rPr>
        <w:t xml:space="preserve"> y para</w:t>
      </w:r>
      <w:r>
        <w:rPr>
          <w:rFonts w:hint="default" w:ascii="Times New Roman" w:hAnsi="Times New Roman" w:eastAsia="sans-serif" w:cs="Times New Roman"/>
          <w:i w:val="0"/>
          <w:color w:val="auto"/>
          <w:sz w:val="24"/>
          <w:szCs w:val="24"/>
          <w:u w:val="none"/>
          <w:vertAlign w:val="baseline"/>
          <w:lang w:val="es-ES"/>
        </w:rPr>
        <w:t xml:space="preserve"> las organizaciones que consideren llevar adelante proyectos de un modo sistematico mediante el empleo de estrategias integradas pueden asegurar repetitividad de procesos y consistencia de resultados.</w:t>
      </w:r>
    </w:p>
    <w:p>
      <w:pPr>
        <w:pStyle w:val="43"/>
        <w:widowControl w:val="0"/>
        <w:spacing w:after="0" w:line="240" w:lineRule="auto"/>
        <w:jc w:val="both"/>
        <w:rPr>
          <w:rFonts w:hint="default" w:ascii="Times New Roman" w:hAnsi="Times New Roman" w:eastAsia="sans-serif" w:cs="Times New Roman"/>
          <w:i w:val="0"/>
          <w:color w:val="auto"/>
          <w:sz w:val="24"/>
          <w:szCs w:val="24"/>
          <w:u w:val="none"/>
          <w:vertAlign w:val="baseline"/>
        </w:rPr>
      </w:pPr>
      <w:r>
        <w:rPr>
          <w:rFonts w:hint="default" w:ascii="Times New Roman" w:hAnsi="Times New Roman" w:eastAsia="sans-serif" w:cs="Times New Roman"/>
          <w:i w:val="0"/>
          <w:color w:val="auto"/>
          <w:sz w:val="24"/>
          <w:szCs w:val="24"/>
          <w:u w:val="none"/>
          <w:vertAlign w:val="baseline"/>
          <w:lang w:val="es-ES"/>
        </w:rPr>
        <w:t>Partiendo de esta idea , en la presente monografia se selecciona y aplica la estrategia GOCAMECom (Goal-Oriented Context - Aware Measurement , Evaluation and Comparison) para  especificar la medicion , la evaluacion elemental y global  considerando la vista de  calidad de producto , con foco en calidad interna , donde la sub-categora de entidad a evaluar es una ontologia de testing de software.</w:t>
      </w:r>
    </w:p>
    <w:p>
      <w:pPr>
        <w:pStyle w:val="43"/>
        <w:widowControl w:val="0"/>
        <w:spacing w:after="0" w:line="240" w:lineRule="auto"/>
        <w:jc w:val="both"/>
        <w:rPr>
          <w:rFonts w:hint="default" w:ascii="Calibri" w:hAnsi="Calibri" w:eastAsia="sans-serif" w:cs="Calibri"/>
          <w:i w:val="0"/>
          <w:color w:val="auto"/>
          <w:sz w:val="24"/>
          <w:szCs w:val="24"/>
          <w:u w:val="none"/>
          <w:vertAlign w:val="baseline"/>
        </w:rPr>
      </w:pPr>
    </w:p>
    <w:p>
      <w:pPr>
        <w:pStyle w:val="43"/>
        <w:widowControl w:val="0"/>
        <w:spacing w:after="0" w:line="240" w:lineRule="auto"/>
        <w:jc w:val="both"/>
        <w:rPr>
          <w:rFonts w:hint="default" w:ascii="Calibri" w:hAnsi="Calibri" w:eastAsia="sans-serif" w:cs="Calibri"/>
          <w:i w:val="0"/>
          <w:color w:val="auto"/>
          <w:sz w:val="24"/>
          <w:szCs w:val="24"/>
          <w:u w:val="none"/>
          <w:vertAlign w:val="baseline"/>
          <w:lang w:val="es-ES"/>
        </w:rPr>
      </w:pPr>
    </w:p>
    <w:p>
      <w:pPr>
        <w:pStyle w:val="43"/>
        <w:widowControl w:val="0"/>
        <w:spacing w:after="0" w:line="240" w:lineRule="auto"/>
        <w:jc w:val="both"/>
        <w:rPr>
          <w:rFonts w:hint="default" w:ascii="Calibri" w:hAnsi="Calibri" w:eastAsia="sans-serif" w:cs="Calibri"/>
          <w:i w:val="0"/>
          <w:color w:val="auto"/>
          <w:sz w:val="24"/>
          <w:szCs w:val="24"/>
          <w:u w:val="none"/>
          <w:vertAlign w:val="baseline"/>
        </w:rPr>
      </w:pPr>
    </w:p>
    <w:p>
      <w:pPr>
        <w:pStyle w:val="43"/>
        <w:widowControl w:val="0"/>
        <w:spacing w:after="0" w:line="240" w:lineRule="auto"/>
        <w:jc w:val="both"/>
        <w:rPr>
          <w:rFonts w:hint="default" w:ascii="Calibri" w:hAnsi="Calibri" w:cs="Calibri"/>
          <w:color w:val="auto"/>
          <w:sz w:val="22"/>
          <w:szCs w:val="22"/>
          <w:highlight w:val="none"/>
          <w:shd w:val="clear" w:color="auto" w:fill="auto"/>
        </w:rPr>
      </w:pPr>
      <w:r>
        <w:rPr>
          <w:rFonts w:hint="default" w:ascii="Calibri" w:hAnsi="Calibri" w:cs="Calibri"/>
          <w:color w:val="auto"/>
          <w:sz w:val="22"/>
          <w:szCs w:val="22"/>
          <w:highlight w:val="none"/>
          <w:shd w:val="clear" w:color="auto" w:fill="auto"/>
        </w:rPr>
        <w:t xml:space="preserve"> </w:t>
      </w:r>
    </w:p>
    <w:p>
      <w:pPr>
        <w:widowControl w:val="0"/>
        <w:spacing w:after="0" w:line="240" w:lineRule="auto"/>
        <w:jc w:val="center"/>
        <w:rPr>
          <w:rFonts w:ascii="Times New Roman" w:hAnsi="Times New Roman"/>
          <w:iCs/>
          <w:sz w:val="20"/>
          <w:szCs w:val="20"/>
        </w:rPr>
      </w:pPr>
    </w:p>
    <w:p>
      <w:pPr>
        <w:pStyle w:val="44"/>
        <w:rPr>
          <w:rFonts w:hint="default" w:ascii="Arial" w:hAnsi="Arial" w:cs="Arial"/>
          <w:b w:val="0"/>
          <w:bCs w:val="0"/>
          <w:lang w:val="es-ES"/>
        </w:rPr>
      </w:pPr>
      <w:r>
        <w:rPr>
          <w:rFonts w:hint="default"/>
          <w:sz w:val="28"/>
          <w:szCs w:val="28"/>
          <w:lang w:val="es-ES"/>
        </w:rPr>
        <w:t>Estrategia  a ser aplicada : GOCAMECom</w:t>
      </w:r>
      <w:r>
        <w:rPr>
          <w:rFonts w:hint="default"/>
          <w:lang w:val="es-ES"/>
        </w:rPr>
        <w:t xml:space="preserve"> </w:t>
      </w:r>
      <w:r>
        <w:rPr>
          <w:rFonts w:ascii="SimSun" w:hAnsi="SimSun" w:eastAsia="SimSun" w:cs="SimSun"/>
          <w:sz w:val="24"/>
          <w:szCs w:val="24"/>
        </w:rPr>
        <w:t>(</w:t>
      </w:r>
      <w:r>
        <w:rPr>
          <w:rFonts w:hint="default" w:ascii="Arial" w:hAnsi="Arial" w:eastAsia="SimSun" w:cs="Arial"/>
          <w:b w:val="0"/>
          <w:bCs w:val="0"/>
          <w:sz w:val="24"/>
          <w:szCs w:val="24"/>
        </w:rPr>
        <w:t>GoalOriented Context-Aware Measurement, Evaluation and Comparison)</w:t>
      </w:r>
    </w:p>
    <w:p>
      <w:pPr>
        <w:rPr>
          <w:rFonts w:hint="default" w:ascii="Arial" w:hAnsi="Arial" w:eastAsia="SimSun" w:cs="Arial"/>
          <w:b w:val="0"/>
          <w:bCs w:val="0"/>
          <w:sz w:val="24"/>
          <w:szCs w:val="24"/>
        </w:rPr>
      </w:pPr>
      <w:r>
        <w:rPr>
          <w:rFonts w:ascii="Arial" w:hAnsi="Arial" w:eastAsia="SimSun" w:cs="Arial"/>
          <w:i w:val="0"/>
          <w:color w:val="000000"/>
          <w:sz w:val="22"/>
          <w:szCs w:val="22"/>
          <w:u w:val="none"/>
          <w:vertAlign w:val="baseline"/>
        </w:rPr>
        <w:drawing>
          <wp:inline distT="0" distB="0" distL="114300" distR="114300">
            <wp:extent cx="5734050" cy="3819525"/>
            <wp:effectExtent l="0" t="0" r="0" b="9525"/>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5734050" cy="3819525"/>
                    </a:xfrm>
                    <a:prstGeom prst="rect">
                      <a:avLst/>
                    </a:prstGeom>
                    <a:noFill/>
                    <a:ln w="9525">
                      <a:noFill/>
                    </a:ln>
                  </pic:spPr>
                </pic:pic>
              </a:graphicData>
            </a:graphic>
          </wp:inline>
        </w:drawing>
      </w:r>
    </w:p>
    <w:p>
      <w:pPr>
        <w:rPr>
          <w:rFonts w:hint="default" w:ascii="Calibri" w:hAnsi="Calibri" w:eastAsia="SimSun" w:cs="Calibri"/>
          <w:sz w:val="20"/>
          <w:szCs w:val="20"/>
          <w:lang w:val="es-ES"/>
        </w:rPr>
      </w:pPr>
      <w:r>
        <w:rPr>
          <w:rFonts w:hint="default" w:ascii="Calibri" w:hAnsi="Calibri" w:eastAsia="SimSun" w:cs="Calibri"/>
          <w:b/>
          <w:bCs/>
          <w:sz w:val="24"/>
          <w:szCs w:val="24"/>
        </w:rPr>
        <w:t xml:space="preserve">Fig. </w:t>
      </w:r>
      <w:r>
        <w:rPr>
          <w:rFonts w:hint="default" w:ascii="Calibri" w:hAnsi="Calibri" w:eastAsia="SimSun" w:cs="Calibri"/>
          <w:b/>
          <w:bCs/>
          <w:sz w:val="24"/>
          <w:szCs w:val="24"/>
          <w:lang w:val="es-ES"/>
        </w:rPr>
        <w:t>1</w:t>
      </w:r>
      <w:r>
        <w:rPr>
          <w:rFonts w:hint="default" w:ascii="SimSun" w:hAnsi="SimSun" w:eastAsia="SimSun" w:cs="SimSun"/>
          <w:sz w:val="24"/>
          <w:szCs w:val="24"/>
          <w:lang w:val="es-ES"/>
        </w:rPr>
        <w:t xml:space="preserve"> </w:t>
      </w:r>
      <w:r>
        <w:rPr>
          <w:rFonts w:hint="default" w:ascii="Calibri" w:hAnsi="Calibri" w:eastAsia="SimSun" w:cs="Calibri"/>
          <w:sz w:val="20"/>
          <w:szCs w:val="20"/>
          <w:lang w:val="es-ES"/>
        </w:rPr>
        <w:t>Especificaci</w:t>
      </w:r>
      <w:r>
        <w:rPr>
          <w:rFonts w:hint="default" w:eastAsia="SimSun" w:cs="Calibri"/>
          <w:sz w:val="20"/>
          <w:szCs w:val="20"/>
          <w:lang w:val="es-ES"/>
        </w:rPr>
        <w:t>ó</w:t>
      </w:r>
      <w:r>
        <w:rPr>
          <w:rFonts w:hint="default" w:ascii="Calibri" w:hAnsi="Calibri" w:eastAsia="SimSun" w:cs="Calibri"/>
          <w:sz w:val="20"/>
          <w:szCs w:val="20"/>
          <w:lang w:val="es-ES"/>
        </w:rPr>
        <w:t>n del proceso gen</w:t>
      </w:r>
      <w:r>
        <w:rPr>
          <w:rFonts w:hint="default" w:eastAsia="SimSun" w:cs="Calibri"/>
          <w:sz w:val="20"/>
          <w:szCs w:val="20"/>
          <w:lang w:val="es-ES"/>
        </w:rPr>
        <w:t>é</w:t>
      </w:r>
      <w:r>
        <w:rPr>
          <w:rFonts w:hint="default" w:ascii="Calibri" w:hAnsi="Calibri" w:eastAsia="SimSun" w:cs="Calibri"/>
          <w:sz w:val="20"/>
          <w:szCs w:val="20"/>
          <w:lang w:val="es-ES"/>
        </w:rPr>
        <w:t>rico para la estrategia GOCAMECom para la vista de calidad.</w:t>
      </w:r>
    </w:p>
    <w:p>
      <w:pPr>
        <w:rPr>
          <w:rFonts w:hint="default" w:ascii="Calibri" w:hAnsi="Calibri" w:eastAsia="SimSun" w:cs="Calibri"/>
          <w:sz w:val="20"/>
          <w:szCs w:val="20"/>
          <w:lang w:val="es-ES"/>
        </w:rPr>
      </w:pPr>
    </w:p>
    <w:p>
      <w:pPr>
        <w:jc w:val="left"/>
        <w:rPr>
          <w:rFonts w:hint="default" w:ascii="Times New Roman" w:hAnsi="Times New Roman" w:eastAsia="SimSun" w:cs="Times New Roman"/>
          <w:b/>
          <w:bCs/>
          <w:sz w:val="28"/>
          <w:szCs w:val="28"/>
          <w:lang w:val="es-ES"/>
        </w:rPr>
      </w:pPr>
      <w:r>
        <w:rPr>
          <w:rFonts w:hint="default" w:ascii="Times New Roman" w:hAnsi="Times New Roman" w:eastAsia="SimSun" w:cs="Times New Roman"/>
          <w:b/>
          <w:bCs/>
          <w:sz w:val="28"/>
          <w:szCs w:val="28"/>
          <w:lang w:val="es-ES"/>
        </w:rPr>
        <w:t>2.1 Descripción del Proceso GOCAMECom</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SimSun" w:cs="Times New Roman"/>
          <w:b w:val="0"/>
          <w:bCs w:val="0"/>
          <w:sz w:val="24"/>
          <w:szCs w:val="24"/>
          <w:lang w:val="es-ES"/>
        </w:rPr>
        <w:t>El Proceso GOCAMECom comienza con la</w:t>
      </w:r>
      <w:r>
        <w:rPr>
          <w:rFonts w:hint="default" w:ascii="Times New Roman" w:hAnsi="Times New Roman" w:eastAsia="SimSun" w:cs="Times New Roman"/>
          <w:b w:val="0"/>
          <w:bCs w:val="0"/>
          <w:i/>
          <w:iCs/>
          <w:sz w:val="24"/>
          <w:szCs w:val="24"/>
          <w:lang w:val="es-ES"/>
        </w:rPr>
        <w:t xml:space="preserve"> “Pre-seleccionar  Entidades Representativas</w:t>
      </w:r>
      <w:r>
        <w:rPr>
          <w:rFonts w:hint="default" w:ascii="Times New Roman" w:hAnsi="Times New Roman" w:eastAsia="SimSun" w:cs="Times New Roman"/>
          <w:b w:val="0"/>
          <w:bCs w:val="0"/>
          <w:sz w:val="24"/>
          <w:szCs w:val="24"/>
          <w:lang w:val="es-ES"/>
        </w:rPr>
        <w:t xml:space="preserve">” para ser comparadas </w:t>
      </w:r>
      <w:r>
        <w:rPr>
          <w:rFonts w:hint="default" w:ascii="Times New Roman" w:hAnsi="Times New Roman" w:eastAsia="SimSun" w:cs="Times New Roman"/>
          <w:b/>
          <w:bCs/>
          <w:sz w:val="24"/>
          <w:szCs w:val="24"/>
          <w:lang w:val="es-ES"/>
        </w:rPr>
        <w:t>(A0)</w:t>
      </w:r>
      <w:r>
        <w:rPr>
          <w:rFonts w:hint="default" w:ascii="Times New Roman" w:hAnsi="Times New Roman" w:eastAsia="SimSun" w:cs="Times New Roman"/>
          <w:b w:val="0"/>
          <w:bCs w:val="0"/>
          <w:sz w:val="24"/>
          <w:szCs w:val="24"/>
          <w:lang w:val="es-ES"/>
        </w:rPr>
        <w:t>. La pre-seleccion puede estar basado en métodos tales como juicio de expertos , caso de estudios , entre otros. Hay que</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tener en </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cuenta que si las fortalezas se adoptarán en una entidad existente, esta debería ser una de las entidades preseleccionadas. Esta actividad consume </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Meta de Negocios”</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y produce</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“Entidades representativas”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pP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Luego la actividad </w:t>
      </w:r>
      <w:r>
        <w:rPr>
          <w:rFonts w:hint="default" w:ascii="Times New Roman" w:hAnsi="Times New Roman" w:eastAsia="SimSun" w:cs="Times New Roman"/>
          <w:b/>
          <w:bCs/>
          <w:sz w:val="24"/>
          <w:szCs w:val="24"/>
          <w:lang w:val="es-ES"/>
        </w:rPr>
        <w:t xml:space="preserve">(A1) </w:t>
      </w:r>
      <w:r>
        <w:rPr>
          <w:rFonts w:hint="default" w:ascii="Times New Roman" w:hAnsi="Times New Roman" w:eastAsia="SimSun" w:cs="Times New Roman"/>
          <w:b/>
          <w:bCs/>
          <w:i/>
          <w:iCs/>
          <w:sz w:val="24"/>
          <w:szCs w:val="24"/>
          <w:lang w:val="es-ES"/>
        </w:rPr>
        <w:t xml:space="preserve"> </w:t>
      </w:r>
      <w:r>
        <w:rPr>
          <w:rFonts w:hint="default" w:ascii="Times New Roman" w:hAnsi="Times New Roman" w:eastAsia="SimSun" w:cs="Times New Roman"/>
          <w:b w:val="0"/>
          <w:bCs w:val="0"/>
          <w:i/>
          <w:iCs/>
          <w:sz w:val="24"/>
          <w:szCs w:val="24"/>
          <w:lang w:val="es-ES"/>
        </w:rPr>
        <w:t xml:space="preserve">“Definir los requisitos no funcionales para la vista de calidad” </w:t>
      </w:r>
      <w:r>
        <w:rPr>
          <w:rFonts w:hint="default" w:ascii="Times New Roman" w:hAnsi="Times New Roman" w:eastAsia="SimSun" w:cs="Times New Roman"/>
          <w:b w:val="0"/>
          <w:bCs w:val="0"/>
          <w:sz w:val="24"/>
          <w:szCs w:val="24"/>
          <w:lang w:val="es-ES"/>
        </w:rPr>
        <w:t>,  tienen como entrada un modelo de calidad , la información sobre el contexto , y la meta de negocio cuyo propósito es comparar y adoptar. A partir de acá se define el árbol de requisitos no funcionales partiendo de un modelo de requisitos no funcionales , identificando la características raíz que es el foco de evaluación como también las características  y atributos asociados a ella. Como producto de trabajo obtenemos el “Documento de requisitos no funcionales”</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En </w:t>
      </w:r>
      <w:r>
        <w:rPr>
          <w:rFonts w:hint="default" w:ascii="Times New Roman" w:hAnsi="Times New Roman" w:eastAsia="SimSun" w:cs="Times New Roman"/>
          <w:b/>
          <w:bCs/>
          <w:sz w:val="24"/>
          <w:szCs w:val="24"/>
          <w:lang w:val="es-ES"/>
        </w:rPr>
        <w:t>(A2)</w:t>
      </w:r>
      <w:r>
        <w:rPr>
          <w:rFonts w:hint="default" w:ascii="Times New Roman" w:hAnsi="Times New Roman" w:eastAsia="SimSun" w:cs="Times New Roman"/>
          <w:b w:val="0"/>
          <w:bCs w:val="0"/>
          <w:sz w:val="24"/>
          <w:szCs w:val="24"/>
          <w:lang w:val="es-ES"/>
        </w:rPr>
        <w:t xml:space="preserve">  </w:t>
      </w:r>
      <w:r>
        <w:rPr>
          <w:rFonts w:hint="default" w:ascii="Times New Roman" w:hAnsi="Times New Roman" w:eastAsia="SimSun" w:cs="Times New Roman"/>
          <w:b w:val="0"/>
          <w:bCs w:val="0"/>
          <w:i/>
          <w:iCs/>
          <w:sz w:val="24"/>
          <w:szCs w:val="24"/>
          <w:lang w:val="es-ES"/>
        </w:rPr>
        <w:t>“Diseño de la Medición y Evaluación para la vista de calidad”</w:t>
      </w:r>
      <w:r>
        <w:rPr>
          <w:rFonts w:hint="default" w:ascii="Times New Roman" w:hAnsi="Times New Roman" w:eastAsia="SimSun" w:cs="Times New Roman"/>
          <w:b w:val="0"/>
          <w:bCs w:val="0"/>
          <w:sz w:val="24"/>
          <w:szCs w:val="24"/>
          <w:lang w:val="es-ES"/>
        </w:rPr>
        <w:t xml:space="preserve"> se usa como entrada el documento de especificación de requisitos no funcionales y repositorios de métricas e indicadores si los hubiese. </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Luego, se puede realizar en paralelo las actividades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bCs/>
          <w:i w:val="0"/>
          <w:caps w:val="0"/>
          <w:smallCaps w:val="0"/>
          <w:strike w:val="0"/>
          <w:dstrike w:val="0"/>
          <w:color w:val="auto"/>
          <w:kern w:val="0"/>
          <w:sz w:val="24"/>
          <w:szCs w:val="24"/>
          <w:u w:val="none"/>
          <w:lang w:val="es-AR" w:eastAsia="de-DE" w:bidi="ar-SA"/>
        </w:rPr>
        <w:t>(A3)</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“Implementar la Medición y Evaluación para la vista de calidad”</w:t>
      </w:r>
      <w:r>
        <w:rPr>
          <w:rFonts w:hint="default" w:ascii="Times New Roman" w:hAnsi="Times New Roman" w:eastAsia="Times New Roman" w:cs="Times New Roman"/>
          <w:b w:val="0"/>
          <w:i w:val="0"/>
          <w:caps w:val="0"/>
          <w:smallCaps w:val="0"/>
          <w:strike w:val="0"/>
          <w:dstrike w:val="0"/>
          <w:color w:val="auto"/>
          <w:kern w:val="0"/>
          <w:sz w:val="24"/>
          <w:szCs w:val="24"/>
          <w:u w:val="none"/>
          <w:lang w:val="es-AR" w:eastAsia="de-DE" w:bidi="ar-SA"/>
        </w:rPr>
        <w:t xml:space="preserve">  </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aquí se usa como entrada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“La Especificación de Métricas e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Entidades Representativas”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Se procede a realizar las mediciones correspondientes a cada uno de los atributos para la instancia que se evalúa. </w:t>
      </w:r>
      <w:r>
        <w:rPr>
          <w:rFonts w:hint="default" w:ascii="Times New Roman" w:hAnsi="Times New Roman" w:eastAsia="Times New Roman" w:cs="Times New Roman"/>
          <w:b w:val="0"/>
          <w:i w:val="0"/>
          <w:strike w:val="0"/>
          <w:dstrike w:val="0"/>
          <w:color w:val="auto"/>
          <w:kern w:val="0"/>
          <w:sz w:val="24"/>
          <w:szCs w:val="24"/>
          <w:u w:val="none"/>
          <w:lang w:val="es-ES" w:eastAsia="de-DE" w:bidi="ar-SA"/>
        </w:rPr>
        <w:t>P</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ara lograr esto seguimos los pasos descritos en el documento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Métricas e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a través de un procedimiento de cálculo o medición dependiendo la naturaleza de la métrica. </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Una vez que se obtuvo las medidas ,estas se usan como entradas para realizar la evaluación. Para ello se siguen los procedimiento de cálculo presentes en la especificación de los indicadores asociados a cada atributo. Como resultado se obtiene los valores de los indicadores para cada atributo, a partir de aquí se puede calcular los valores de los indicadores de las características.</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Una vez que se tienen todos los valores de indicadores de todos los atributos , se debe realizar la evaluación derivada a fin de obtener un valor de indicador para cada característica del árbol de RNFs.</w:t>
      </w:r>
    </w:p>
    <w:p>
      <w:pPr>
        <w:spacing w:before="0" w:after="0" w:line="240" w:lineRule="auto"/>
        <w:ind w:left="0" w:right="0" w:firstLine="227"/>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La evaluación derivada nos permite obtener valores comparables de características abstractas que no se pueden medir de forma directa, para esto se tiene en cuenta los pesos y operadores relativos a las características.</w:t>
      </w:r>
    </w:p>
    <w:p>
      <w:pPr>
        <w:spacing w:before="0" w:after="0" w:line="240" w:lineRule="auto"/>
        <w:ind w:right="0"/>
        <w:jc w:val="left"/>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Esta actividad  como se puede ver en la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Fig 1</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es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&lt;&lt;iterativa&gt;&gt;</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es decir por cada una de las entidades representativas , se va a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“Implementar la Medición y Evaluación”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que produce un repositorio con las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“Medidas y los valores de los indicadores”.</w:t>
      </w:r>
    </w:p>
    <w:p>
      <w:pPr>
        <w:spacing w:before="0" w:after="0" w:line="240" w:lineRule="auto"/>
        <w:ind w:right="0"/>
        <w:jc w:val="left"/>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pPr>
    </w:p>
    <w:p>
      <w:pPr>
        <w:spacing w:before="0" w:after="0" w:line="240" w:lineRule="auto"/>
        <w:ind w:right="0"/>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La actividad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(A4.1)</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 xml:space="preserve"> “Diseñar el Análisis”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tiene como insumo los documentos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requisitos no funcionales“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Medición y Evaluación”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Aquí se establecen los criterios para el análisis de los resultados, en este punto se recomienda tener en cuenta los diferentes</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 xml:space="preserve"> “Criterios de Decisión”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utilizados en los indicadores ya que resultan útiles para determinar que condiciones nos permiten clasificar un atributo  y/o características como una debilidad o fortaleza.</w:t>
      </w:r>
    </w:p>
    <w:p>
      <w:pPr>
        <w:spacing w:before="0" w:after="0" w:line="240" w:lineRule="auto"/>
        <w:ind w:right="0"/>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p>
    <w:p>
      <w:pPr>
        <w:spacing w:before="0" w:after="0" w:line="240" w:lineRule="auto"/>
        <w:ind w:right="0"/>
        <w:jc w:val="left"/>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Como salida de las actividades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(A3)</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(A4.1)</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“Repositorio de las medidas y valores de los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del Análisis”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respectivamente , estas salidas se usan como insumo para la nueva actividad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(A4.2)</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denominada “Analizar los resultados y recomendar fortalezas a ser adoptadas” , en esta actividad se busca recomendar cambios sobre los atributos relacionados a ellas. Resulta de utilidad fijar prioridades a las recomendaciones de cambio , ya que en general el tiempo en los proyectos es limitado. Como resultado esta información se vuelca  en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“Informe de conclusión y recomendación”</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p>
    <w:p>
      <w:pPr>
        <w:spacing w:before="0" w:after="0" w:line="240" w:lineRule="auto"/>
        <w:ind w:right="0"/>
        <w:jc w:val="left"/>
        <w:rPr>
          <w:rFonts w:hint="default" w:ascii="Times New Roman" w:hAnsi="Times New Roman" w:eastAsia="SimSun" w:cs="Times New Roman"/>
          <w:sz w:val="24"/>
          <w:szCs w:val="24"/>
          <w:lang w:val="es-ES"/>
        </w:rPr>
      </w:pP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Una vez finalizada la actividad </w:t>
      </w:r>
      <w:r>
        <w:rPr>
          <w:rFonts w:hint="default" w:ascii="Times New Roman" w:hAnsi="Times New Roman" w:eastAsia="Times New Roman" w:cs="Times New Roman"/>
          <w:b/>
          <w:bCs/>
          <w:i w:val="0"/>
          <w:caps w:val="0"/>
          <w:smallCaps w:val="0"/>
          <w:strike w:val="0"/>
          <w:dstrike w:val="0"/>
          <w:color w:val="auto"/>
          <w:kern w:val="0"/>
          <w:sz w:val="24"/>
          <w:szCs w:val="24"/>
          <w:u w:val="none"/>
          <w:lang w:val="es-ES" w:eastAsia="de-DE" w:bidi="ar-SA"/>
        </w:rPr>
        <w:t>(A4.2)</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 </w:t>
      </w:r>
      <w:r>
        <w:rPr>
          <w:rFonts w:hint="default" w:ascii="Times New Roman" w:hAnsi="Times New Roman" w:eastAsia="SimSun" w:cs="Times New Roman"/>
          <w:sz w:val="24"/>
          <w:szCs w:val="24"/>
        </w:rPr>
        <w:t xml:space="preserve">en caso de no existir recomendaciones de cambios en la Entidad y/o en su Contexto, por ejemplo, debido a que el nivel de satisfacción alcanzado es óptimo, el proceso finaliza. Por el contrario, si existen recomendaciones de cambio debido a debilidades detectadas, se continúa el flujo de ejecución con la actividad </w:t>
      </w:r>
      <w:r>
        <w:rPr>
          <w:rFonts w:hint="default" w:ascii="Times New Roman" w:hAnsi="Times New Roman" w:eastAsia="SimSun" w:cs="Times New Roman"/>
          <w:i/>
          <w:iCs/>
          <w:sz w:val="24"/>
          <w:szCs w:val="24"/>
        </w:rPr>
        <w:t>“Diseñar los Cambios”</w:t>
      </w:r>
      <w:r>
        <w:rPr>
          <w:rFonts w:hint="default" w:ascii="Times New Roman" w:hAnsi="Times New Roman" w:eastAsia="SimSun" w:cs="Times New Roman"/>
          <w:sz w:val="24"/>
          <w:szCs w:val="24"/>
        </w:rPr>
        <w:t xml:space="preserve"> </w:t>
      </w:r>
      <w:r>
        <w:rPr>
          <w:rFonts w:hint="default" w:ascii="Times New Roman" w:hAnsi="Times New Roman" w:eastAsia="SimSun" w:cs="Times New Roman"/>
          <w:b/>
          <w:bCs/>
          <w:sz w:val="24"/>
          <w:szCs w:val="24"/>
        </w:rPr>
        <w:t>(A5)</w:t>
      </w:r>
      <w:r>
        <w:rPr>
          <w:rFonts w:hint="default" w:ascii="Times New Roman" w:hAnsi="Times New Roman" w:eastAsia="SimSun" w:cs="Times New Roman"/>
          <w:sz w:val="24"/>
          <w:szCs w:val="24"/>
        </w:rPr>
        <w:t xml:space="preserve">. A partir del </w:t>
      </w:r>
      <w:r>
        <w:rPr>
          <w:rFonts w:hint="default" w:ascii="Times New Roman" w:hAnsi="Times New Roman" w:eastAsia="SimSun" w:cs="Times New Roman"/>
          <w:i/>
          <w:iCs/>
          <w:sz w:val="24"/>
          <w:szCs w:val="24"/>
        </w:rPr>
        <w:t>“Informe de</w:t>
      </w:r>
      <w:r>
        <w:rPr>
          <w:rFonts w:hint="default" w:ascii="Times New Roman" w:hAnsi="Times New Roman" w:eastAsia="SimSun" w:cs="Times New Roman"/>
          <w:i/>
          <w:iCs/>
          <w:sz w:val="24"/>
          <w:szCs w:val="24"/>
          <w:lang w:val="es-ES"/>
        </w:rPr>
        <w:t xml:space="preserve"> conclusión y/o</w:t>
      </w:r>
      <w:r>
        <w:rPr>
          <w:rFonts w:hint="default" w:ascii="Times New Roman" w:hAnsi="Times New Roman" w:eastAsia="SimSun" w:cs="Times New Roman"/>
          <w:i/>
          <w:iCs/>
          <w:sz w:val="24"/>
          <w:szCs w:val="24"/>
        </w:rPr>
        <w:t xml:space="preserve"> Recomendación”</w:t>
      </w:r>
      <w:r>
        <w:rPr>
          <w:rFonts w:hint="default" w:ascii="Times New Roman" w:hAnsi="Times New Roman" w:eastAsia="SimSun" w:cs="Times New Roman"/>
          <w:sz w:val="24"/>
          <w:szCs w:val="24"/>
        </w:rPr>
        <w:t>, se plantean las acciones de cambio sobre las debilidades detectas, como también los métodos a utilizar para llevarlas a cabo. Vale la pena aclarar que se pueden dejar fuera algunas de las debilidades detectadas teniendo en cuenta diferentes factores como pueden ser el tiempo y el presupuesto disponible</w:t>
      </w:r>
      <w:r>
        <w:rPr>
          <w:rFonts w:hint="default" w:ascii="Times New Roman" w:hAnsi="Times New Roman" w:eastAsia="SimSun" w:cs="Times New Roman"/>
          <w:sz w:val="24"/>
          <w:szCs w:val="24"/>
          <w:lang w:val="es-ES"/>
        </w:rPr>
        <w:t xml:space="preserve"> entre otros. Como salida de esta actividad se obtiene </w:t>
      </w:r>
      <w:r>
        <w:rPr>
          <w:rFonts w:hint="default" w:ascii="Times New Roman" w:hAnsi="Times New Roman" w:eastAsia="SimSun" w:cs="Times New Roman"/>
          <w:i/>
          <w:iCs/>
          <w:sz w:val="24"/>
          <w:szCs w:val="24"/>
          <w:lang w:val="es-ES"/>
        </w:rPr>
        <w:t>“Plan de mejora”</w:t>
      </w:r>
      <w:r>
        <w:rPr>
          <w:rFonts w:hint="default" w:ascii="Times New Roman" w:hAnsi="Times New Roman" w:eastAsia="SimSun" w:cs="Times New Roman"/>
          <w:sz w:val="24"/>
          <w:szCs w:val="24"/>
          <w:lang w:val="es-ES"/>
        </w:rPr>
        <w:t>.</w:t>
      </w:r>
    </w:p>
    <w:p>
      <w:pPr>
        <w:spacing w:before="0" w:after="0" w:line="240" w:lineRule="auto"/>
        <w:ind w:right="0"/>
        <w:jc w:val="left"/>
        <w:rPr>
          <w:rFonts w:hint="default" w:ascii="Times New Roman" w:hAnsi="Times New Roman" w:eastAsia="SimSun" w:cs="Times New Roman"/>
          <w:sz w:val="24"/>
          <w:szCs w:val="24"/>
          <w:lang w:val="es-ES"/>
        </w:rPr>
      </w:pPr>
    </w:p>
    <w:p>
      <w:pPr>
        <w:spacing w:before="0" w:after="0" w:line="240" w:lineRule="auto"/>
        <w:ind w:right="0"/>
        <w:jc w:val="left"/>
        <w:rPr>
          <w:rFonts w:hint="default" w:ascii="Times New Roman" w:hAnsi="Times New Roman" w:eastAsia="SimSun" w:cs="Times New Roman"/>
          <w:sz w:val="24"/>
          <w:szCs w:val="24"/>
          <w:lang w:val="es-ES" w:eastAsia="de-DE"/>
        </w:rPr>
      </w:pPr>
      <w:r>
        <w:rPr>
          <w:rFonts w:hint="default" w:ascii="Times New Roman" w:hAnsi="Times New Roman" w:eastAsia="SimSun" w:cs="Times New Roman"/>
          <w:i/>
          <w:iCs/>
          <w:sz w:val="24"/>
          <w:szCs w:val="24"/>
        </w:rPr>
        <w:t>“Implementar los cambios”</w:t>
      </w:r>
      <w:r>
        <w:rPr>
          <w:rFonts w:hint="default" w:ascii="Times New Roman" w:hAnsi="Times New Roman" w:eastAsia="SimSun" w:cs="Times New Roman"/>
          <w:sz w:val="24"/>
          <w:szCs w:val="24"/>
        </w:rPr>
        <w:t xml:space="preserve"> es la actividad codificada como </w:t>
      </w:r>
      <w:r>
        <w:rPr>
          <w:rFonts w:hint="default" w:ascii="Times New Roman" w:hAnsi="Times New Roman" w:eastAsia="SimSun" w:cs="Times New Roman"/>
          <w:b/>
          <w:bCs/>
          <w:sz w:val="24"/>
          <w:szCs w:val="24"/>
          <w:lang w:val="es-ES"/>
        </w:rPr>
        <w:t>(</w:t>
      </w:r>
      <w:r>
        <w:rPr>
          <w:rFonts w:hint="default" w:ascii="Times New Roman" w:hAnsi="Times New Roman" w:eastAsia="SimSun" w:cs="Times New Roman"/>
          <w:b/>
          <w:bCs/>
          <w:sz w:val="24"/>
          <w:szCs w:val="24"/>
        </w:rPr>
        <w:t>A6</w:t>
      </w:r>
      <w:r>
        <w:rPr>
          <w:rFonts w:hint="default" w:ascii="Times New Roman" w:hAnsi="Times New Roman" w:eastAsia="SimSun" w:cs="Times New Roman"/>
          <w:b/>
          <w:bCs/>
          <w:sz w:val="24"/>
          <w:szCs w:val="24"/>
          <w:lang w:val="es-ES"/>
        </w:rPr>
        <w:t>)</w:t>
      </w:r>
      <w:r>
        <w:rPr>
          <w:rFonts w:hint="default" w:ascii="Times New Roman" w:hAnsi="Times New Roman" w:eastAsia="SimSun" w:cs="Times New Roman"/>
          <w:sz w:val="24"/>
          <w:szCs w:val="24"/>
        </w:rPr>
        <w:t xml:space="preserve">. Partiendo de lo expresado en el </w:t>
      </w:r>
      <w:r>
        <w:rPr>
          <w:rFonts w:hint="default" w:ascii="Times New Roman" w:hAnsi="Times New Roman" w:eastAsia="SimSun" w:cs="Times New Roman"/>
          <w:i/>
          <w:iCs/>
          <w:sz w:val="24"/>
          <w:szCs w:val="24"/>
        </w:rPr>
        <w:t>“Plan de Mejora”</w:t>
      </w:r>
      <w:r>
        <w:rPr>
          <w:rFonts w:hint="default" w:ascii="Times New Roman" w:hAnsi="Times New Roman" w:eastAsia="SimSun" w:cs="Times New Roman"/>
          <w:sz w:val="24"/>
          <w:szCs w:val="24"/>
        </w:rPr>
        <w:t>, se procede a realizar los cambios sobre la Entidad. El resultado es una nueva versión de la Entidad bajo estudio</w:t>
      </w:r>
      <w:r>
        <w:rPr>
          <w:rFonts w:hint="default" w:ascii="Times New Roman" w:hAnsi="Times New Roman" w:eastAsia="SimSun" w:cs="Times New Roman"/>
          <w:sz w:val="24"/>
          <w:szCs w:val="24"/>
          <w:lang w:val="es-ES"/>
        </w:rPr>
        <w:t>.</w:t>
      </w:r>
    </w:p>
    <w:p>
      <w:pPr>
        <w:spacing w:before="0" w:after="0" w:line="240" w:lineRule="auto"/>
        <w:ind w:right="0"/>
        <w:jc w:val="both"/>
        <w:rPr>
          <w:rFonts w:hint="default" w:ascii="Calibri" w:hAnsi="Calibri" w:eastAsia="SimSun" w:cs="Calibri"/>
          <w:sz w:val="22"/>
          <w:szCs w:val="22"/>
          <w:lang w:val="es-ES"/>
        </w:rPr>
      </w:pPr>
    </w:p>
    <w:p>
      <w:pPr>
        <w:spacing w:before="0" w:after="0" w:line="240" w:lineRule="auto"/>
        <w:ind w:right="0"/>
        <w:jc w:val="both"/>
        <w:rPr>
          <w:rFonts w:hint="default" w:ascii="Calibri" w:hAnsi="Calibri" w:eastAsia="Times New Roman" w:cs="Calibri"/>
          <w:b w:val="0"/>
          <w:i w:val="0"/>
          <w:caps w:val="0"/>
          <w:smallCaps w:val="0"/>
          <w:strike w:val="0"/>
          <w:dstrike w:val="0"/>
          <w:color w:val="auto"/>
          <w:kern w:val="0"/>
          <w:sz w:val="22"/>
          <w:szCs w:val="22"/>
          <w:u w:val="none"/>
          <w:lang w:val="es-ES" w:eastAsia="de-DE" w:bidi="ar-SA"/>
        </w:rPr>
      </w:pPr>
      <w:r>
        <w:rPr>
          <w:rFonts w:hint="default" w:ascii="Calibri" w:hAnsi="Calibri" w:eastAsia="Times New Roman" w:cs="Calibri"/>
          <w:b w:val="0"/>
          <w:i w:val="0"/>
          <w:caps w:val="0"/>
          <w:smallCaps w:val="0"/>
          <w:strike w:val="0"/>
          <w:dstrike w:val="0"/>
          <w:color w:val="auto"/>
          <w:kern w:val="0"/>
          <w:sz w:val="22"/>
          <w:szCs w:val="22"/>
          <w:u w:val="none"/>
          <w:lang w:val="es-ES" w:eastAsia="de-DE" w:bidi="ar-SA"/>
        </w:rPr>
        <w:t xml:space="preserve"> </w:t>
      </w:r>
    </w:p>
    <w:p>
      <w:pPr>
        <w:rPr>
          <w:rFonts w:hint="default" w:ascii="Arial" w:hAnsi="Arial" w:eastAsia="SimSun" w:cs="Arial"/>
          <w:b w:val="0"/>
          <w:bCs w:val="0"/>
          <w:sz w:val="24"/>
          <w:szCs w:val="24"/>
          <w:lang w:val="es-ES"/>
        </w:rPr>
      </w:pPr>
    </w:p>
    <w:p>
      <w:pPr>
        <w:pStyle w:val="44"/>
        <w:rPr>
          <w:rFonts w:hint="default"/>
          <w:lang w:val="en-US" w:eastAsia="zh-CN"/>
        </w:rPr>
      </w:pPr>
      <w:r>
        <w:rPr>
          <w:rFonts w:hint="default"/>
          <w:sz w:val="28"/>
          <w:szCs w:val="28"/>
          <w:lang w:val="es-ES"/>
        </w:rPr>
        <w:t>Aplicación de la estrategia GOCAMECOm</w:t>
      </w:r>
    </w:p>
    <w:p>
      <w:pPr>
        <w:keepNext w:val="0"/>
        <w:keepLines w:val="0"/>
        <w:widowControl/>
        <w:numPr>
          <w:ilvl w:val="0"/>
          <w:numId w:val="8"/>
        </w:numPr>
        <w:suppressLineNumbers w:val="0"/>
        <w:ind w:left="425" w:leftChars="0" w:hanging="425" w:firstLineChars="0"/>
        <w:jc w:val="left"/>
        <w:rPr>
          <w:rFonts w:hint="default" w:ascii="Calibri" w:hAnsi="Calibri" w:eastAsia="OpenSans-Regular" w:cs="Calibri"/>
          <w:b/>
          <w:bCs/>
          <w:color w:val="auto"/>
          <w:kern w:val="0"/>
          <w:sz w:val="24"/>
          <w:szCs w:val="24"/>
          <w:lang w:val="es-ES" w:eastAsia="zh-CN" w:bidi="ar"/>
        </w:rPr>
      </w:pPr>
      <w:r>
        <w:rPr>
          <w:rFonts w:hint="default" w:ascii="Calibri" w:hAnsi="Calibri" w:eastAsia="OpenSans-Regular" w:cs="Calibri"/>
          <w:b/>
          <w:bCs/>
          <w:color w:val="auto"/>
          <w:kern w:val="0"/>
          <w:sz w:val="24"/>
          <w:szCs w:val="24"/>
          <w:lang w:val="es-ES" w:eastAsia="zh-CN" w:bidi="ar"/>
        </w:rPr>
        <w:t>Especificación de la Necesidad de información</w:t>
      </w:r>
    </w:p>
    <w:p>
      <w:pPr>
        <w:numPr>
          <w:ilvl w:val="0"/>
          <w:numId w:val="9"/>
        </w:numPr>
        <w:spacing w:before="0" w:after="0" w:line="240" w:lineRule="auto"/>
        <w:ind w:left="0" w:right="0" w:firstLine="227"/>
        <w:jc w:val="both"/>
        <w:rPr>
          <w:rFonts w:hint="default" w:ascii="Times New Roman" w:hAnsi="Times New Roman" w:cs="Times New Roman"/>
          <w:sz w:val="24"/>
          <w:szCs w:val="24"/>
        </w:rPr>
      </w:pPr>
      <w:r>
        <w:rPr>
          <w:rFonts w:hint="default" w:ascii="Times New Roman" w:hAnsi="Times New Roman" w:eastAsia="Times New Roman" w:cs="Times New Roman"/>
          <w:b w:val="0"/>
          <w:bCs w:val="0"/>
          <w:i/>
          <w:iCs/>
          <w:color w:val="auto"/>
          <w:kern w:val="0"/>
          <w:sz w:val="24"/>
          <w:szCs w:val="24"/>
          <w:u w:val="single"/>
          <w:lang w:val="es-AR" w:eastAsia="de-DE" w:bidi="ar-SA"/>
        </w:rPr>
        <w:t>Declaración de la meta de negocio:</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i/>
          <w:iCs/>
          <w:color w:val="auto"/>
          <w:kern w:val="0"/>
          <w:sz w:val="24"/>
          <w:szCs w:val="24"/>
          <w:lang w:val="es-AR" w:eastAsia="de-DE" w:bidi="ar-SA"/>
        </w:rPr>
        <w:t>Comparar</w:t>
      </w:r>
      <w:r>
        <w:rPr>
          <w:rFonts w:hint="default" w:ascii="Times New Roman" w:hAnsi="Times New Roman" w:eastAsia="Times New Roman" w:cs="Times New Roman"/>
          <w:color w:val="auto"/>
          <w:kern w:val="0"/>
          <w:sz w:val="24"/>
          <w:szCs w:val="24"/>
          <w:lang w:val="es-AR" w:eastAsia="de-DE" w:bidi="ar-SA"/>
        </w:rPr>
        <w:t xml:space="preserve"> un conjunto de ontologías de testing de </w:t>
      </w:r>
      <w:r>
        <w:rPr>
          <w:rFonts w:hint="default" w:ascii="Times New Roman" w:hAnsi="Times New Roman" w:eastAsia="Times New Roman" w:cs="Times New Roman"/>
          <w:color w:val="auto"/>
          <w:kern w:val="0"/>
          <w:sz w:val="24"/>
          <w:szCs w:val="24"/>
          <w:lang w:val="es-ES" w:eastAsia="de-DE" w:bidi="ar-SA"/>
        </w:rPr>
        <w:tab/>
      </w:r>
      <w:r>
        <w:rPr>
          <w:rFonts w:hint="default" w:ascii="Times New Roman" w:hAnsi="Times New Roman" w:eastAsia="Times New Roman" w:cs="Times New Roman"/>
          <w:color w:val="auto"/>
          <w:kern w:val="0"/>
          <w:sz w:val="24"/>
          <w:szCs w:val="24"/>
          <w:lang w:val="es-AR" w:eastAsia="de-DE" w:bidi="ar-SA"/>
        </w:rPr>
        <w:t>software con el objetivo de</w:t>
      </w:r>
      <w:r>
        <w:rPr>
          <w:rFonts w:hint="default" w:ascii="Times New Roman" w:hAnsi="Times New Roman" w:eastAsia="Times New Roman" w:cs="Times New Roman"/>
          <w:i/>
          <w:iCs/>
          <w:color w:val="auto"/>
          <w:kern w:val="0"/>
          <w:sz w:val="24"/>
          <w:szCs w:val="24"/>
          <w:lang w:val="es-AR" w:eastAsia="de-DE" w:bidi="ar-SA"/>
        </w:rPr>
        <w:t xml:space="preserve"> adoptar</w:t>
      </w:r>
      <w:r>
        <w:rPr>
          <w:rFonts w:hint="default" w:ascii="Times New Roman" w:hAnsi="Times New Roman" w:eastAsia="Times New Roman" w:cs="Times New Roman"/>
          <w:color w:val="auto"/>
          <w:kern w:val="0"/>
          <w:sz w:val="24"/>
          <w:szCs w:val="24"/>
          <w:lang w:val="es-AR" w:eastAsia="de-DE" w:bidi="ar-SA"/>
        </w:rPr>
        <w:t xml:space="preserve"> las mejores características en una nueva ontología </w:t>
      </w:r>
      <w:r>
        <w:rPr>
          <w:rFonts w:hint="default" w:ascii="Times New Roman" w:hAnsi="Times New Roman" w:eastAsia="Times New Roman" w:cs="Times New Roman"/>
          <w:color w:val="auto"/>
          <w:kern w:val="0"/>
          <w:sz w:val="24"/>
          <w:szCs w:val="24"/>
          <w:lang w:val="es-ES" w:eastAsia="de-DE" w:bidi="ar-SA"/>
        </w:rPr>
        <w:tab/>
      </w:r>
      <w:r>
        <w:rPr>
          <w:rFonts w:hint="default" w:ascii="Times New Roman" w:hAnsi="Times New Roman" w:eastAsia="Times New Roman" w:cs="Times New Roman"/>
          <w:color w:val="auto"/>
          <w:kern w:val="0"/>
          <w:sz w:val="24"/>
          <w:szCs w:val="24"/>
          <w:lang w:val="es-AR" w:eastAsia="de-DE" w:bidi="ar-SA"/>
        </w:rPr>
        <w:t>de testing de software a desarrollar.</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Vista de calidad:</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color w:val="auto"/>
          <w:kern w:val="0"/>
          <w:sz w:val="24"/>
          <w:szCs w:val="24"/>
          <w:lang w:val="es-ES" w:eastAsia="de-DE" w:bidi="ar-SA"/>
        </w:rPr>
        <w:t>V</w:t>
      </w:r>
      <w:r>
        <w:rPr>
          <w:rFonts w:hint="default" w:ascii="Times New Roman" w:hAnsi="Times New Roman" w:eastAsia="Times New Roman" w:cs="Times New Roman"/>
          <w:color w:val="auto"/>
          <w:kern w:val="0"/>
          <w:sz w:val="24"/>
          <w:szCs w:val="24"/>
          <w:lang w:val="es-AR" w:eastAsia="de-DE" w:bidi="ar-SA"/>
        </w:rPr>
        <w:t>ista de calidad de producto.</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Categoría de entidad:</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color w:val="auto"/>
          <w:kern w:val="0"/>
          <w:sz w:val="24"/>
          <w:szCs w:val="24"/>
          <w:lang w:val="es-ES" w:eastAsia="de-DE" w:bidi="ar-SA"/>
        </w:rPr>
        <w:t>O</w:t>
      </w:r>
      <w:r>
        <w:rPr>
          <w:rFonts w:hint="default" w:ascii="Times New Roman" w:hAnsi="Times New Roman" w:eastAsia="Times New Roman" w:cs="Times New Roman"/>
          <w:color w:val="auto"/>
          <w:kern w:val="0"/>
          <w:sz w:val="24"/>
          <w:szCs w:val="24"/>
          <w:lang w:val="es-AR" w:eastAsia="de-DE" w:bidi="ar-SA"/>
        </w:rPr>
        <w:t>ntologías de testing de software.</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Foco de calidad:</w:t>
      </w:r>
      <w:r>
        <w:rPr>
          <w:rFonts w:hint="default" w:ascii="Times New Roman" w:hAnsi="Times New Roman" w:eastAsia="Times New Roman" w:cs="Times New Roman"/>
          <w:color w:val="auto"/>
          <w:kern w:val="0"/>
          <w:sz w:val="24"/>
          <w:szCs w:val="24"/>
          <w:lang w:val="es-AR" w:eastAsia="de-DE" w:bidi="ar-SA"/>
        </w:rPr>
        <w:t xml:space="preserve">  </w:t>
      </w:r>
      <w:r>
        <w:rPr>
          <w:rFonts w:hint="default" w:ascii="Times New Roman" w:hAnsi="Times New Roman" w:eastAsia="Times New Roman" w:cs="Times New Roman"/>
          <w:color w:val="auto"/>
          <w:kern w:val="0"/>
          <w:sz w:val="24"/>
          <w:szCs w:val="24"/>
          <w:lang w:val="es-ES" w:eastAsia="de-DE" w:bidi="ar-SA"/>
        </w:rPr>
        <w:t>F</w:t>
      </w:r>
      <w:r>
        <w:rPr>
          <w:rFonts w:hint="default" w:ascii="Times New Roman" w:hAnsi="Times New Roman" w:eastAsia="Times New Roman" w:cs="Times New Roman"/>
          <w:color w:val="auto"/>
          <w:kern w:val="0"/>
          <w:sz w:val="24"/>
          <w:szCs w:val="24"/>
          <w:lang w:val="es-AR" w:eastAsia="de-DE" w:bidi="ar-SA"/>
        </w:rPr>
        <w:t>oco en calidad interna.</w:t>
      </w:r>
    </w:p>
    <w:p>
      <w:pPr>
        <w:numPr>
          <w:ilvl w:val="0"/>
          <w:numId w:val="9"/>
        </w:numPr>
        <w:spacing w:before="0" w:after="0" w:line="240" w:lineRule="auto"/>
        <w:ind w:left="0" w:right="0" w:firstLine="227"/>
        <w:jc w:val="both"/>
        <w:rPr>
          <w:rFonts w:hint="default" w:ascii="Times New Roman" w:hAnsi="Times New Roman" w:eastAsia="Times New Roman" w:cs="Times New Roman"/>
          <w:color w:val="auto"/>
          <w:kern w:val="0"/>
          <w:sz w:val="24"/>
          <w:szCs w:val="24"/>
          <w:lang w:val="es-AR" w:eastAsia="de-DE" w:bidi="ar-SA"/>
        </w:rPr>
      </w:pPr>
      <w:r>
        <w:rPr>
          <w:rFonts w:hint="default" w:ascii="Times New Roman" w:hAnsi="Times New Roman" w:eastAsia="Times New Roman" w:cs="Times New Roman"/>
          <w:i/>
          <w:iCs/>
          <w:color w:val="auto"/>
          <w:kern w:val="0"/>
          <w:sz w:val="24"/>
          <w:szCs w:val="24"/>
          <w:u w:val="single"/>
          <w:lang w:val="es-AR" w:eastAsia="de-DE" w:bidi="ar-SA"/>
        </w:rPr>
        <w:t>Entidad:</w:t>
      </w:r>
      <w:r>
        <w:rPr>
          <w:rFonts w:hint="default" w:ascii="Times New Roman" w:hAnsi="Times New Roman" w:eastAsia="Times New Roman" w:cs="Times New Roman"/>
          <w:color w:val="auto"/>
          <w:kern w:val="0"/>
          <w:sz w:val="24"/>
          <w:szCs w:val="24"/>
          <w:lang w:val="es-AR" w:eastAsia="de-DE" w:bidi="ar-SA"/>
        </w:rPr>
        <w:t xml:space="preserve"> TestTDO 1.1, RooST</w:t>
      </w:r>
      <w:r>
        <w:rPr>
          <w:rFonts w:hint="default" w:ascii="Times New Roman" w:hAnsi="Times New Roman" w:eastAsia="Times New Roman" w:cs="Times New Roman"/>
          <w:color w:val="auto"/>
          <w:kern w:val="0"/>
          <w:sz w:val="24"/>
          <w:szCs w:val="24"/>
          <w:lang w:val="es-ES" w:eastAsia="de-DE" w:bidi="ar-SA"/>
        </w:rPr>
        <w:t xml:space="preserve">, </w:t>
      </w:r>
      <w:r>
        <w:rPr>
          <w:rFonts w:hint="default" w:ascii="Times New Roman" w:hAnsi="Times New Roman" w:eastAsia="Times New Roman" w:cs="Times New Roman"/>
          <w:color w:val="auto"/>
          <w:kern w:val="0"/>
          <w:sz w:val="24"/>
          <w:szCs w:val="24"/>
          <w:lang w:val="es-ES" w:eastAsia="de-DE"/>
        </w:rPr>
        <w:t>ATopDomainOntologyForSoftwareTesting</w:t>
      </w:r>
    </w:p>
    <w:p>
      <w:pPr>
        <w:numPr>
          <w:ilvl w:val="0"/>
          <w:numId w:val="9"/>
        </w:numPr>
        <w:spacing w:before="0" w:after="0" w:line="240" w:lineRule="auto"/>
        <w:ind w:left="0" w:right="0" w:firstLine="227"/>
        <w:jc w:val="both"/>
        <w:rPr>
          <w:rFonts w:hint="default" w:ascii="Times New Roman" w:hAnsi="Times New Roman" w:eastAsia="OpenSans-Regular" w:cs="Times New Roman"/>
          <w:b/>
          <w:bCs/>
          <w:color w:val="auto"/>
          <w:kern w:val="0"/>
          <w:sz w:val="24"/>
          <w:szCs w:val="24"/>
          <w:lang w:val="es-ES" w:eastAsia="zh-CN" w:bidi="ar"/>
        </w:rPr>
      </w:pPr>
      <w:r>
        <w:rPr>
          <w:rFonts w:hint="default" w:ascii="Times New Roman" w:hAnsi="Times New Roman" w:eastAsia="Times New Roman" w:cs="Times New Roman"/>
          <w:b w:val="0"/>
          <w:bCs w:val="0"/>
          <w:i/>
          <w:iCs/>
          <w:color w:val="auto"/>
          <w:kern w:val="0"/>
          <w:sz w:val="24"/>
          <w:szCs w:val="24"/>
          <w:u w:val="single"/>
          <w:lang w:val="es-AR" w:eastAsia="de-DE" w:bidi="ar-SA"/>
        </w:rPr>
        <w:t>Especificación del proceso</w:t>
      </w:r>
      <w:r>
        <w:rPr>
          <w:rFonts w:hint="default" w:ascii="Times New Roman" w:hAnsi="Times New Roman" w:eastAsia="Times New Roman" w:cs="Times New Roman"/>
          <w:b w:val="0"/>
          <w:bCs w:val="0"/>
          <w:i/>
          <w:iCs/>
          <w:color w:val="auto"/>
          <w:kern w:val="0"/>
          <w:sz w:val="24"/>
          <w:szCs w:val="24"/>
          <w:u w:val="single"/>
          <w:lang w:val="es-ES" w:eastAsia="de-DE" w:bidi="ar-SA"/>
        </w:rPr>
        <w:t xml:space="preserve">: </w:t>
      </w:r>
      <w:r>
        <w:rPr>
          <w:rFonts w:hint="default" w:ascii="Times New Roman" w:hAnsi="Times New Roman" w:eastAsia="Times New Roman" w:cs="Times New Roman"/>
          <w:color w:val="auto"/>
          <w:kern w:val="0"/>
          <w:sz w:val="24"/>
          <w:szCs w:val="24"/>
          <w:lang w:val="es-AR" w:eastAsia="de-DE" w:bidi="ar-SA"/>
        </w:rPr>
        <w:t xml:space="preserve"> GOCAMECom: </w:t>
      </w:r>
      <w:r>
        <w:rPr>
          <w:rFonts w:hint="default" w:ascii="Times New Roman" w:hAnsi="Times New Roman" w:eastAsia="Times New Roman" w:cs="Times New Roman"/>
          <w:color w:val="auto"/>
          <w:kern w:val="0"/>
          <w:sz w:val="24"/>
          <w:szCs w:val="24"/>
          <w:lang w:val="es-ES" w:eastAsia="de-DE" w:bidi="ar-SA"/>
        </w:rPr>
        <w:t>(Ver sección 2 , Fig 1)</w:t>
      </w:r>
    </w:p>
    <w:p>
      <w:pPr>
        <w:keepNext w:val="0"/>
        <w:keepLines w:val="0"/>
        <w:widowControl/>
        <w:suppressLineNumbers w:val="0"/>
        <w:jc w:val="left"/>
        <w:rPr>
          <w:rFonts w:hint="default" w:ascii="Calibri" w:hAnsi="Calibri" w:eastAsia="OpenSans-Regular" w:cs="Calibri"/>
          <w:b/>
          <w:bCs/>
          <w:color w:val="auto"/>
          <w:kern w:val="0"/>
          <w:sz w:val="24"/>
          <w:szCs w:val="24"/>
          <w:lang w:val="es-ES" w:eastAsia="zh-CN" w:bidi="ar"/>
        </w:rPr>
      </w:pPr>
    </w:p>
    <w:p>
      <w:pPr>
        <w:keepNext w:val="0"/>
        <w:keepLines w:val="0"/>
        <w:widowControl/>
        <w:numPr>
          <w:ilvl w:val="0"/>
          <w:numId w:val="8"/>
        </w:numPr>
        <w:suppressLineNumbers w:val="0"/>
        <w:ind w:left="425" w:leftChars="0" w:hanging="425" w:firstLineChars="0"/>
        <w:jc w:val="left"/>
        <w:rPr>
          <w:rFonts w:hint="default" w:ascii="Calibri" w:hAnsi="Calibri" w:eastAsia="SimSun" w:cs="Calibri"/>
          <w:b/>
          <w:bCs/>
          <w:i/>
          <w:iCs/>
          <w:sz w:val="22"/>
          <w:szCs w:val="22"/>
          <w:lang w:val="es-ES"/>
        </w:rPr>
      </w:pPr>
      <w:r>
        <w:rPr>
          <w:rFonts w:hint="default" w:ascii="Calibri" w:hAnsi="Calibri" w:eastAsia="OpenSans-Regular" w:cs="Calibri"/>
          <w:b/>
          <w:bCs/>
          <w:color w:val="auto"/>
          <w:kern w:val="0"/>
          <w:sz w:val="24"/>
          <w:szCs w:val="24"/>
          <w:lang w:val="es-ES" w:eastAsia="zh-CN" w:bidi="ar"/>
        </w:rPr>
        <w:t xml:space="preserve"> </w:t>
      </w:r>
      <w:r>
        <w:rPr>
          <w:rFonts w:hint="default" w:ascii="Calibri" w:hAnsi="Calibri" w:eastAsia="SimSun" w:cs="Calibri"/>
          <w:b/>
          <w:bCs/>
          <w:i/>
          <w:iCs/>
          <w:sz w:val="24"/>
          <w:szCs w:val="24"/>
          <w:lang w:val="es-ES"/>
        </w:rPr>
        <w:t>Pre-seleccionar Entidades Representativas</w:t>
      </w:r>
    </w:p>
    <w:p>
      <w:pPr>
        <w:keepNext w:val="0"/>
        <w:keepLines w:val="0"/>
        <w:widowControl/>
        <w:suppressLineNumbers w:val="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La selección de las entidades competidoras fueron otorgadas por los docentes que componen la cátedra de Ingenieria de Software II.</w:t>
      </w:r>
    </w:p>
    <w:p>
      <w:pPr>
        <w:keepNext w:val="0"/>
        <w:keepLines w:val="0"/>
        <w:widowControl/>
        <w:numPr>
          <w:ilvl w:val="0"/>
          <w:numId w:val="0"/>
        </w:numPr>
        <w:suppressLineNumbers w:val="0"/>
        <w:ind w:left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Como resultado de la elección 3 entidades fueron seleccionadas:</w:t>
      </w:r>
    </w:p>
    <w:p>
      <w:pPr>
        <w:keepNext w:val="0"/>
        <w:keepLines w:val="0"/>
        <w:widowControl/>
        <w:numPr>
          <w:ilvl w:val="0"/>
          <w:numId w:val="10"/>
        </w:numPr>
        <w:suppressLineNumbers w:val="0"/>
        <w:ind w:left="425" w:leftChars="0" w:hanging="425"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TesTDo</w:t>
      </w:r>
    </w:p>
    <w:p>
      <w:pPr>
        <w:keepNext w:val="0"/>
        <w:keepLines w:val="0"/>
        <w:widowControl/>
        <w:numPr>
          <w:ilvl w:val="0"/>
          <w:numId w:val="10"/>
        </w:numPr>
        <w:suppressLineNumbers w:val="0"/>
        <w:ind w:left="425" w:leftChars="0" w:hanging="425"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RoosT</w:t>
      </w:r>
    </w:p>
    <w:p>
      <w:pPr>
        <w:keepNext w:val="0"/>
        <w:keepLines w:val="0"/>
        <w:widowControl/>
        <w:numPr>
          <w:ilvl w:val="0"/>
          <w:numId w:val="10"/>
        </w:numPr>
        <w:suppressLineNumbers w:val="0"/>
        <w:ind w:left="425" w:leftChars="0" w:hanging="425" w:firstLineChars="0"/>
        <w:jc w:val="both"/>
        <w:rPr>
          <w:rFonts w:hint="default" w:ascii="Times New Roman" w:hAnsi="Times New Roman" w:cs="Times New Roman"/>
          <w:sz w:val="24"/>
          <w:szCs w:val="24"/>
          <w:lang w:val="es-ES"/>
        </w:rPr>
      </w:pPr>
      <w:r>
        <w:rPr>
          <w:rFonts w:hint="default" w:ascii="Times New Roman" w:hAnsi="Times New Roman" w:cs="Times New Roman"/>
          <w:sz w:val="24"/>
          <w:szCs w:val="24"/>
          <w:lang w:val="es-ES"/>
        </w:rPr>
        <w:t>A Top Domain Ontology For Software Testing</w:t>
      </w:r>
    </w:p>
    <w:p>
      <w:pPr>
        <w:keepNext w:val="0"/>
        <w:keepLines w:val="0"/>
        <w:widowControl/>
        <w:numPr>
          <w:ilvl w:val="0"/>
          <w:numId w:val="0"/>
        </w:numPr>
        <w:suppressLineNumbers w:val="0"/>
        <w:ind w:leftChars="0"/>
        <w:jc w:val="left"/>
        <w:rPr>
          <w:rFonts w:hint="default" w:ascii="Calibri" w:hAnsi="Calibri" w:cs="Calibri"/>
          <w:sz w:val="22"/>
          <w:szCs w:val="22"/>
          <w:lang w:val="es-ES" w:eastAsia="de-DE"/>
        </w:rPr>
      </w:pPr>
    </w:p>
    <w:p>
      <w:pPr>
        <w:keepNext w:val="0"/>
        <w:keepLines w:val="0"/>
        <w:widowControl/>
        <w:numPr>
          <w:ilvl w:val="0"/>
          <w:numId w:val="8"/>
        </w:numPr>
        <w:suppressLineNumbers w:val="0"/>
        <w:ind w:left="425" w:leftChars="0" w:hanging="425" w:firstLineChars="0"/>
        <w:jc w:val="left"/>
        <w:rPr>
          <w:rFonts w:hint="default" w:ascii="Calibri" w:hAnsi="Calibri" w:cs="Calibri"/>
          <w:b/>
          <w:bCs/>
          <w:sz w:val="24"/>
          <w:szCs w:val="24"/>
          <w:lang w:val="es-ES" w:eastAsia="de-DE"/>
        </w:rPr>
      </w:pPr>
      <w:r>
        <w:rPr>
          <w:rFonts w:hint="default" w:ascii="Calibri" w:hAnsi="Calibri" w:cs="Calibri"/>
          <w:b/>
          <w:bCs/>
          <w:sz w:val="24"/>
          <w:szCs w:val="24"/>
          <w:lang w:val="es-ES" w:eastAsia="de-DE"/>
        </w:rPr>
        <w:t>Definir los requisitos no funcionales para la vista de calidad</w:t>
      </w:r>
    </w:p>
    <w:p>
      <w:pPr>
        <w:keepNext w:val="0"/>
        <w:keepLines w:val="0"/>
        <w:widowControl/>
        <w:numPr>
          <w:ilvl w:val="0"/>
          <w:numId w:val="0"/>
        </w:numPr>
        <w:suppressLineNumbers w:val="0"/>
        <w:jc w:val="left"/>
        <w:rPr>
          <w:rFonts w:hint="default" w:ascii="Times New Roman" w:hAnsi="Times New Roman" w:cs="Times New Roman"/>
          <w:b w:val="0"/>
          <w:bCs w:val="0"/>
          <w:i/>
          <w:iCs/>
          <w:sz w:val="24"/>
          <w:szCs w:val="24"/>
          <w:lang w:val="es-ES" w:eastAsia="de-DE"/>
        </w:rPr>
      </w:pPr>
      <w:r>
        <w:rPr>
          <w:rFonts w:hint="default" w:ascii="Times New Roman" w:hAnsi="Times New Roman" w:cs="Times New Roman"/>
          <w:b w:val="0"/>
          <w:bCs w:val="0"/>
          <w:sz w:val="24"/>
          <w:szCs w:val="24"/>
          <w:lang w:val="es-ES" w:eastAsia="de-DE"/>
        </w:rPr>
        <w:t xml:space="preserve">Esta actividad produce el </w:t>
      </w:r>
      <w:r>
        <w:rPr>
          <w:rFonts w:hint="default" w:ascii="Times New Roman" w:hAnsi="Times New Roman" w:cs="Times New Roman"/>
          <w:b w:val="0"/>
          <w:bCs w:val="0"/>
          <w:i/>
          <w:iCs/>
          <w:sz w:val="24"/>
          <w:szCs w:val="24"/>
          <w:lang w:val="es-ES" w:eastAsia="de-DE"/>
        </w:rPr>
        <w:t>“Documento de requisitos no funcionales”</w:t>
      </w:r>
      <w:r>
        <w:rPr>
          <w:rFonts w:hint="default" w:ascii="Times New Roman" w:hAnsi="Times New Roman" w:cs="Times New Roman"/>
          <w:b w:val="0"/>
          <w:bCs w:val="0"/>
          <w:sz w:val="24"/>
          <w:szCs w:val="24"/>
          <w:lang w:val="es-ES" w:eastAsia="de-DE"/>
        </w:rPr>
        <w:t xml:space="preserve">  que incluye </w:t>
      </w:r>
      <w:r>
        <w:rPr>
          <w:rFonts w:hint="default" w:ascii="Times New Roman" w:hAnsi="Times New Roman" w:cs="Times New Roman"/>
          <w:b w:val="0"/>
          <w:bCs w:val="0"/>
          <w:i/>
          <w:iCs/>
          <w:sz w:val="24"/>
          <w:szCs w:val="24"/>
          <w:lang w:val="es-ES" w:eastAsia="de-DE"/>
        </w:rPr>
        <w:t>Las Metas de negocio</w:t>
      </w:r>
      <w:r>
        <w:rPr>
          <w:rFonts w:hint="default" w:ascii="Times New Roman" w:hAnsi="Times New Roman" w:cs="Times New Roman"/>
          <w:b w:val="0"/>
          <w:bCs w:val="0"/>
          <w:sz w:val="24"/>
          <w:szCs w:val="24"/>
          <w:lang w:val="es-ES" w:eastAsia="de-DE"/>
        </w:rPr>
        <w:t xml:space="preserve"> , </w:t>
      </w:r>
      <w:r>
        <w:rPr>
          <w:rFonts w:hint="default" w:ascii="Times New Roman" w:hAnsi="Times New Roman" w:cs="Times New Roman"/>
          <w:b w:val="0"/>
          <w:bCs w:val="0"/>
          <w:i/>
          <w:iCs/>
          <w:sz w:val="24"/>
          <w:szCs w:val="24"/>
          <w:lang w:val="es-ES" w:eastAsia="de-DE"/>
        </w:rPr>
        <w:t>la especificación de la necesidad de información</w:t>
      </w:r>
      <w:r>
        <w:rPr>
          <w:rFonts w:hint="default" w:ascii="Times New Roman" w:hAnsi="Times New Roman" w:cs="Times New Roman"/>
          <w:b w:val="0"/>
          <w:bCs w:val="0"/>
          <w:sz w:val="24"/>
          <w:szCs w:val="24"/>
          <w:lang w:val="es-ES" w:eastAsia="de-DE"/>
        </w:rPr>
        <w:t xml:space="preserve"> , </w:t>
      </w:r>
      <w:r>
        <w:rPr>
          <w:rFonts w:hint="default" w:ascii="Times New Roman" w:hAnsi="Times New Roman" w:cs="Times New Roman"/>
          <w:b w:val="0"/>
          <w:bCs w:val="0"/>
          <w:i/>
          <w:iCs/>
          <w:sz w:val="24"/>
          <w:szCs w:val="24"/>
          <w:lang w:val="es-ES" w:eastAsia="de-DE"/>
        </w:rPr>
        <w:t>información sobre el contexto</w:t>
      </w:r>
      <w:r>
        <w:rPr>
          <w:rFonts w:hint="default" w:ascii="Times New Roman" w:hAnsi="Times New Roman" w:cs="Times New Roman"/>
          <w:b w:val="0"/>
          <w:bCs w:val="0"/>
          <w:sz w:val="24"/>
          <w:szCs w:val="24"/>
          <w:lang w:val="es-ES" w:eastAsia="de-DE"/>
        </w:rPr>
        <w:t xml:space="preserve"> y el á</w:t>
      </w:r>
      <w:r>
        <w:rPr>
          <w:rFonts w:hint="default" w:ascii="Times New Roman" w:hAnsi="Times New Roman" w:cs="Times New Roman"/>
          <w:b w:val="0"/>
          <w:bCs w:val="0"/>
          <w:i/>
          <w:iCs/>
          <w:sz w:val="24"/>
          <w:szCs w:val="24"/>
          <w:lang w:val="es-ES" w:eastAsia="de-DE"/>
        </w:rPr>
        <w:t xml:space="preserve">rbol de  requisitos no funcionales. </w:t>
      </w:r>
    </w:p>
    <w:p>
      <w:pPr>
        <w:spacing w:before="0" w:after="0" w:line="240" w:lineRule="auto"/>
        <w:ind w:left="0" w:right="0" w:firstLine="0"/>
        <w:jc w:val="both"/>
        <w:rPr>
          <w:rFonts w:hint="default" w:ascii="Times New Roman" w:hAnsi="Times New Roman" w:cs="Times New Roman"/>
          <w:i w:val="0"/>
          <w:iCs w:val="0"/>
          <w:sz w:val="24"/>
          <w:szCs w:val="24"/>
          <w:lang w:val="es-ES"/>
        </w:rPr>
      </w:pPr>
      <w:r>
        <w:rPr>
          <w:rFonts w:hint="default" w:ascii="Times New Roman" w:hAnsi="Times New Roman" w:cs="Times New Roman"/>
          <w:b w:val="0"/>
          <w:bCs w:val="0"/>
          <w:i w:val="0"/>
          <w:iCs w:val="0"/>
          <w:sz w:val="24"/>
          <w:szCs w:val="24"/>
          <w:lang w:val="es-ES" w:eastAsia="de-DE"/>
        </w:rPr>
        <w:t>Por su parte el árbol de requisitos no funcionales comienza con su característica raíz “Calidad interna” , seguido de sub-caracteristicas y atributos. En particular nos centraremos en evaluar dos sub-caracteristicas;</w:t>
      </w:r>
      <w:r>
        <w:rPr>
          <w:rFonts w:hint="default" w:ascii="Times New Roman" w:hAnsi="Times New Roman" w:cs="Times New Roman"/>
          <w:b w:val="0"/>
          <w:bCs w:val="0"/>
          <w:i/>
          <w:iCs/>
          <w:sz w:val="24"/>
          <w:szCs w:val="24"/>
          <w:lang w:val="es-ES" w:eastAsia="de-DE"/>
        </w:rPr>
        <w:t xml:space="preserve"> </w:t>
      </w:r>
      <w:r>
        <w:rPr>
          <w:rFonts w:hint="default" w:ascii="Times New Roman" w:hAnsi="Times New Roman" w:eastAsia="Times New Roman" w:cs="Times New Roman"/>
          <w:i/>
          <w:iCs/>
          <w:color w:val="auto"/>
          <w:kern w:val="0"/>
          <w:sz w:val="24"/>
          <w:szCs w:val="24"/>
          <w:lang w:val="es-AR" w:eastAsia="de-DE" w:bidi="ar-SA"/>
        </w:rPr>
        <w:t>Calidad Estructural Ontológica Y Calidad De Re</w:t>
      </w:r>
      <w:r>
        <w:rPr>
          <w:rFonts w:hint="default" w:ascii="Times New Roman" w:hAnsi="Times New Roman" w:eastAsia="Times New Roman" w:cs="Times New Roman"/>
          <w:i/>
          <w:iCs/>
          <w:color w:val="auto"/>
          <w:kern w:val="0"/>
          <w:sz w:val="24"/>
          <w:szCs w:val="24"/>
          <w:lang w:val="es-ES" w:eastAsia="de-DE" w:bidi="ar-SA"/>
        </w:rPr>
        <w:t>u</w:t>
      </w:r>
      <w:r>
        <w:rPr>
          <w:rFonts w:hint="default" w:ascii="Times New Roman" w:hAnsi="Times New Roman" w:eastAsia="Times New Roman" w:cs="Times New Roman"/>
          <w:i/>
          <w:iCs/>
          <w:color w:val="auto"/>
          <w:kern w:val="0"/>
          <w:sz w:val="24"/>
          <w:szCs w:val="24"/>
          <w:lang w:val="es-AR" w:eastAsia="de-DE" w:bidi="ar-SA"/>
        </w:rPr>
        <w:t>so Ontológico</w:t>
      </w:r>
      <w:r>
        <w:rPr>
          <w:rFonts w:hint="default" w:ascii="Times New Roman" w:hAnsi="Times New Roman" w:eastAsia="Times New Roman" w:cs="Times New Roman"/>
          <w:i/>
          <w:iCs/>
          <w:color w:val="auto"/>
          <w:kern w:val="0"/>
          <w:sz w:val="24"/>
          <w:szCs w:val="24"/>
          <w:lang w:val="es-ES" w:eastAsia="de-DE" w:bidi="ar-SA"/>
        </w:rPr>
        <w:t xml:space="preserve"> </w:t>
      </w:r>
      <w:r>
        <w:rPr>
          <w:rFonts w:hint="default" w:ascii="Times New Roman" w:hAnsi="Times New Roman" w:eastAsia="Times New Roman" w:cs="Times New Roman"/>
          <w:i w:val="0"/>
          <w:iCs w:val="0"/>
          <w:color w:val="auto"/>
          <w:kern w:val="0"/>
          <w:sz w:val="24"/>
          <w:szCs w:val="24"/>
          <w:lang w:val="es-ES" w:eastAsia="de-DE" w:bidi="ar-SA"/>
        </w:rPr>
        <w:t>que a su vez están relacionados con atributos como se mostrara en la siguiente tabla.</w:t>
      </w:r>
    </w:p>
    <w:p>
      <w:pPr>
        <w:keepNext w:val="0"/>
        <w:keepLines w:val="0"/>
        <w:widowControl/>
        <w:numPr>
          <w:ilvl w:val="0"/>
          <w:numId w:val="0"/>
        </w:numPr>
        <w:suppressLineNumbers w:val="0"/>
        <w:jc w:val="left"/>
        <w:rPr>
          <w:rFonts w:hint="default" w:ascii="Calibri" w:hAnsi="Calibri" w:cs="Calibri"/>
          <w:b w:val="0"/>
          <w:bCs w:val="0"/>
          <w:i w:val="0"/>
          <w:iCs w:val="0"/>
          <w:sz w:val="22"/>
          <w:szCs w:val="22"/>
          <w:lang w:val="es-ES" w:eastAsia="de-DE"/>
        </w:rPr>
      </w:pPr>
    </w:p>
    <w:p>
      <w:pPr>
        <w:keepNext w:val="0"/>
        <w:keepLines w:val="0"/>
        <w:widowControl/>
        <w:suppressLineNumbers w:val="0"/>
        <w:jc w:val="left"/>
      </w:pPr>
    </w:p>
    <w:tbl>
      <w:tblPr>
        <w:tblStyle w:val="33"/>
        <w:tblW w:w="7716"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789"/>
        <w:gridCol w:w="49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vertAlign w:val="baseline"/>
              </w:rPr>
              <w:t>1.Interna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jc w:val="left"/>
              <w:textAlignment w:val="top"/>
              <w:rPr>
                <w:rFonts w:hint="default" w:ascii="Calibri" w:hAnsi="Calibri" w:cs="Calibri"/>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i w:val="0"/>
                <w:color w:val="000000"/>
                <w:sz w:val="20"/>
                <w:szCs w:val="20"/>
                <w:u w:val="none"/>
                <w:vertAlign w:val="baseline"/>
              </w:rPr>
              <w:t xml:space="preserve">1.1 </w:t>
            </w:r>
            <w:r>
              <w:rPr>
                <w:rFonts w:hint="default" w:ascii="Calibri" w:hAnsi="Calibri" w:eastAsia="sans-serif" w:cs="Calibri"/>
                <w:b/>
                <w:i w:val="0"/>
                <w:color w:val="000000"/>
                <w:sz w:val="21"/>
                <w:szCs w:val="21"/>
                <w:u w:val="none"/>
                <w:vertAlign w:val="baseline"/>
              </w:rPr>
              <w:t>Ontological Structural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is well structured, i.e., has defined terms availability, defined properties availability, specified axioms availability and it is properly balanced with regard to types of relationships.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1.1.1 Defined Terms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defined terms.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1.1.2 Defined Properties Availability </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defined properties.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b/>
                <w:bCs w:val="0"/>
                <w:i w:val="0"/>
                <w:color w:val="404040" w:themeColor="text1" w:themeTint="BF"/>
                <w:sz w:val="20"/>
                <w:szCs w:val="20"/>
                <w:u w:val="none"/>
                <w:vertAlign w:val="baseline"/>
                <w14:textFill>
                  <w14:solidFill>
                    <w14:schemeClr w14:val="tx1">
                      <w14:lumMod w14:val="75000"/>
                      <w14:lumOff w14:val="25000"/>
                    </w14:schemeClr>
                  </w14:solidFill>
                </w14:textFill>
              </w:rPr>
              <w:t>1.1.3</w:t>
            </w:r>
            <w:r>
              <w:rPr>
                <w:rFonts w:hint="default" w:ascii="Calibri" w:hAnsi="Calibri" w:eastAsia="sans-serif" w:cs="Calibri"/>
                <w:b/>
                <w:bCs w:val="0"/>
                <w:i w:val="0"/>
                <w:color w:val="404040" w:themeColor="text1" w:themeTint="BF"/>
                <w:sz w:val="21"/>
                <w:szCs w:val="21"/>
                <w:u w:val="none"/>
                <w:vertAlign w:val="baseline"/>
                <w14:textFill>
                  <w14:solidFill>
                    <w14:schemeClr w14:val="tx1">
                      <w14:lumMod w14:val="75000"/>
                      <w14:lumOff w14:val="25000"/>
                    </w14:schemeClr>
                  </w14:solidFill>
                </w14:textFill>
              </w:rPr>
              <w:t xml:space="preserve"> </w:t>
            </w:r>
            <w:r>
              <w:rPr>
                <w:rFonts w:hint="default" w:ascii="Calibri" w:hAnsi="Calibri" w:eastAsia="sans-serif" w:cs="Calibri"/>
                <w:b/>
                <w:bCs w:val="0"/>
                <w:i w:val="0"/>
                <w:color w:val="595959" w:themeColor="text1" w:themeTint="A6"/>
                <w:sz w:val="21"/>
                <w:szCs w:val="21"/>
                <w:u w:val="none"/>
                <w:vertAlign w:val="baseline"/>
                <w14:textFill>
                  <w14:solidFill>
                    <w14:schemeClr w14:val="tx1">
                      <w14:lumMod w14:val="65000"/>
                      <w14:lumOff w14:val="35000"/>
                    </w14:schemeClr>
                  </w14:solidFill>
                </w14:textFill>
              </w:rPr>
              <w:t>Balanced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a balance between the amount of non-taxonomic and taxonomic relationships in addition to the former are defined.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1.1.3.1 Defined Non-Taxonomic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a balance between the amount of non-taxonomic and taxonomic relationships.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1.1.3.2 Balanced Non-Taxonomic/Taxonomic Relationships Availability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cs="Calibri"/>
                <w:sz w:val="20"/>
                <w:szCs w:val="20"/>
              </w:rPr>
            </w:pPr>
            <w:r>
              <w:rPr>
                <w:rFonts w:hint="default" w:ascii="Calibri" w:hAnsi="Calibri" w:eastAsia="sans-serif" w:cs="Calibri"/>
                <w:i w:val="0"/>
                <w:color w:val="434343"/>
                <w:sz w:val="20"/>
                <w:szCs w:val="20"/>
                <w:u w:val="none"/>
                <w:vertAlign w:val="baseline"/>
              </w:rPr>
              <w:t>…an ontology has a balance between the amount of non-taxonomic and taxonomic relationships.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lang w:val="es-ES"/>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 </w:t>
            </w:r>
            <w:r>
              <w:rPr>
                <w:rFonts w:hint="default" w:ascii="Calibri" w:hAnsi="Calibri" w:eastAsia="Times New Roman" w:cs="Calibri"/>
                <w:b/>
                <w:bCs/>
                <w:i w:val="0"/>
                <w:iCs w:val="0"/>
                <w:strike w:val="0"/>
                <w:dstrike w:val="0"/>
                <w:color w:val="000000"/>
                <w:kern w:val="0"/>
                <w:sz w:val="21"/>
                <w:szCs w:val="21"/>
                <w:u w:val="none"/>
                <w:lang w:val="es-AR" w:eastAsia="es-ES" w:bidi="ar-SA"/>
              </w:rPr>
              <w:t>Ontological Reuse Quality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Times New Roman" w:cs="Calibri"/>
                <w:b/>
                <w:bCs/>
                <w:i w:val="0"/>
                <w:iCs w:val="0"/>
                <w:strike w:val="0"/>
                <w:dstrike w:val="0"/>
                <w:color w:val="000000"/>
                <w:kern w:val="0"/>
                <w:sz w:val="20"/>
                <w:szCs w:val="20"/>
                <w:u w:val="none"/>
                <w:lang w:val="en-US" w:eastAsia="es-ES" w:bidi="ar-SA"/>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1.2.1  </w:t>
            </w: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Level of Reuse by Semantic Extensibility</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0" w:hRule="atLeast"/>
        </w:trPr>
        <w:tc>
          <w:tcPr>
            <w:tcW w:w="278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Times New Roman" w:cs="Calibri"/>
                <w:b/>
                <w:bCs/>
                <w:i w:val="0"/>
                <w:iCs w:val="0"/>
                <w:strike w:val="0"/>
                <w:dstrike w:val="0"/>
                <w:color w:val="000000"/>
                <w:kern w:val="0"/>
                <w:sz w:val="20"/>
                <w:szCs w:val="20"/>
                <w:u w:val="none"/>
                <w:lang w:val="en-US" w:eastAsia="es-ES" w:bidi="ar-SA"/>
              </w:rPr>
            </w:pPr>
            <w:r>
              <w:rPr>
                <w:rFonts w:hint="default" w:ascii="Calibri" w:hAnsi="Calibri" w:eastAsia="Times New Roman" w:cs="Calibri"/>
                <w:b/>
                <w:bCs/>
                <w:i w:val="0"/>
                <w:iCs w:val="0"/>
                <w:strike w:val="0"/>
                <w:dstrike w:val="0"/>
                <w:color w:val="000000"/>
                <w:kern w:val="0"/>
                <w:sz w:val="20"/>
                <w:szCs w:val="20"/>
                <w:u w:val="none"/>
                <w:lang w:val="en-US" w:eastAsia="es-ES" w:bidi="ar-SA"/>
              </w:rPr>
              <w:t xml:space="preserve">1.2.3 </w:t>
            </w: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Level of Complete Reuse of Terms</w:t>
            </w:r>
          </w:p>
        </w:tc>
        <w:tc>
          <w:tcPr>
            <w:tcW w:w="4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21"/>
              <w:keepNext w:val="0"/>
              <w:keepLines w:val="0"/>
              <w:widowControl/>
              <w:suppressLineNumbers w:val="0"/>
              <w:bidi w:val="0"/>
              <w:spacing w:before="0" w:beforeAutospacing="0" w:after="0" w:afterAutospacing="0" w:line="15" w:lineRule="atLeast"/>
              <w:rPr>
                <w:rFonts w:hint="default" w:ascii="Calibri" w:hAnsi="Calibri" w:eastAsia="sans-serif" w:cs="Calibri"/>
                <w:i w:val="0"/>
                <w:color w:val="434343"/>
                <w:sz w:val="20"/>
                <w:szCs w:val="20"/>
                <w:u w:val="none"/>
                <w:vertAlign w:val="baseline"/>
              </w:rPr>
            </w:pPr>
            <w:r>
              <w:rPr>
                <w:rFonts w:hint="default" w:ascii="Calibri" w:hAnsi="Calibri" w:cs="Calibri"/>
                <w:b w:val="0"/>
                <w:bCs w:val="0"/>
                <w:i w:val="0"/>
                <w:iCs w:val="0"/>
                <w:strike w:val="0"/>
                <w:dstrike w:val="0"/>
                <w:color w:val="595959" w:themeColor="text1" w:themeTint="A6"/>
                <w:sz w:val="20"/>
                <w:szCs w:val="20"/>
                <w:u w:val="none"/>
                <w14:textFill>
                  <w14:solidFill>
                    <w14:schemeClr w14:val="tx1">
                      <w14:lumMod w14:val="65000"/>
                      <w14:lumOff w14:val="35000"/>
                    </w14:schemeClr>
                  </w14:solidFill>
                </w14:textFill>
              </w:rPr>
              <w:t>… an ontology completely reuses terms defined in other ontologies</w:t>
            </w:r>
          </w:p>
        </w:tc>
      </w:tr>
    </w:tbl>
    <w:p>
      <w:pPr>
        <w:pStyle w:val="21"/>
        <w:keepNext w:val="0"/>
        <w:keepLines w:val="0"/>
        <w:widowControl/>
        <w:suppressLineNumbers w:val="0"/>
        <w:bidi w:val="0"/>
        <w:spacing w:before="120" w:beforeAutospacing="0" w:after="0" w:afterAutospacing="0" w:line="15" w:lineRule="atLeast"/>
        <w:ind w:left="720"/>
        <w:rPr>
          <w:rFonts w:hint="default" w:ascii="Calibri" w:hAnsi="Calibri" w:eastAsia="sans-serif" w:cs="Calibri"/>
          <w:b w:val="0"/>
          <w:bCs/>
          <w:i w:val="0"/>
          <w:color w:val="000000"/>
          <w:sz w:val="20"/>
          <w:szCs w:val="20"/>
          <w:u w:val="none"/>
          <w:vertAlign w:val="baseline"/>
        </w:rPr>
      </w:pPr>
      <w:r>
        <w:rPr>
          <w:rFonts w:hint="default" w:ascii="Calibri" w:hAnsi="Calibri" w:eastAsia="sans-serif" w:cs="Calibri"/>
          <w:b/>
          <w:i w:val="0"/>
          <w:color w:val="000000"/>
          <w:sz w:val="20"/>
          <w:szCs w:val="20"/>
          <w:u w:val="none"/>
          <w:vertAlign w:val="baseline"/>
        </w:rPr>
        <w:t>Tabla 1 :</w:t>
      </w:r>
      <w:r>
        <w:rPr>
          <w:rFonts w:hint="default" w:ascii="Calibri" w:hAnsi="Calibri" w:eastAsia="sans-serif" w:cs="Calibri"/>
          <w:b w:val="0"/>
          <w:bCs/>
          <w:i w:val="0"/>
          <w:color w:val="000000"/>
          <w:sz w:val="20"/>
          <w:szCs w:val="20"/>
          <w:u w:val="none"/>
          <w:vertAlign w:val="baseline"/>
        </w:rPr>
        <w:t xml:space="preserve"> Árbol de requisitos no funcionales</w:t>
      </w:r>
    </w:p>
    <w:p>
      <w:pPr>
        <w:keepNext w:val="0"/>
        <w:keepLines w:val="0"/>
        <w:widowControl/>
        <w:numPr>
          <w:ilvl w:val="0"/>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numPr>
          <w:ilvl w:val="0"/>
          <w:numId w:val="8"/>
        </w:numPr>
        <w:suppressLineNumbers w:val="0"/>
        <w:ind w:left="425" w:leftChars="0" w:hanging="425" w:firstLineChars="0"/>
        <w:jc w:val="left"/>
        <w:rPr>
          <w:rFonts w:hint="default" w:ascii="Calibri" w:hAnsi="Calibri" w:cs="Calibri"/>
          <w:b/>
          <w:bCs/>
          <w:sz w:val="24"/>
          <w:szCs w:val="24"/>
          <w:lang w:val="es-ES" w:eastAsia="de-DE"/>
        </w:rPr>
      </w:pPr>
      <w:r>
        <w:rPr>
          <w:rFonts w:hint="default" w:ascii="Calibri" w:hAnsi="Calibri" w:eastAsia="SimSun" w:cs="Calibri"/>
          <w:b/>
          <w:bCs/>
          <w:i/>
          <w:iCs/>
          <w:sz w:val="24"/>
          <w:szCs w:val="24"/>
          <w:lang w:val="es-ES"/>
        </w:rPr>
        <w:t>Diseño de la Medición y Evaluación para la vista de calidad</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La actividad </w:t>
      </w:r>
      <w:r>
        <w:rPr>
          <w:rFonts w:hint="default" w:ascii="Times New Roman" w:hAnsi="Times New Roman" w:eastAsia="SimSun" w:cs="Times New Roman"/>
          <w:b/>
          <w:bCs/>
          <w:sz w:val="24"/>
          <w:szCs w:val="24"/>
          <w:lang w:val="es-ES"/>
        </w:rPr>
        <w:t>(A2)</w:t>
      </w:r>
      <w:r>
        <w:rPr>
          <w:rFonts w:hint="default" w:ascii="Times New Roman" w:hAnsi="Times New Roman" w:eastAsia="SimSun" w:cs="Times New Roman"/>
          <w:b w:val="0"/>
          <w:bCs w:val="0"/>
          <w:sz w:val="24"/>
          <w:szCs w:val="24"/>
          <w:lang w:val="es-ES"/>
        </w:rPr>
        <w:t xml:space="preserve">  </w:t>
      </w:r>
      <w:r>
        <w:rPr>
          <w:rFonts w:hint="default" w:ascii="Times New Roman" w:hAnsi="Times New Roman" w:eastAsia="SimSun" w:cs="Times New Roman"/>
          <w:b w:val="0"/>
          <w:bCs w:val="0"/>
          <w:i/>
          <w:iCs/>
          <w:sz w:val="24"/>
          <w:szCs w:val="24"/>
          <w:lang w:val="es-ES"/>
        </w:rPr>
        <w:t>“Diseño de la Medición y Evaluación para la vista de calidad”</w:t>
      </w:r>
      <w:r>
        <w:rPr>
          <w:rFonts w:hint="default" w:ascii="Times New Roman" w:hAnsi="Times New Roman" w:eastAsia="SimSun" w:cs="Times New Roman"/>
          <w:b w:val="0"/>
          <w:bCs w:val="0"/>
          <w:sz w:val="24"/>
          <w:szCs w:val="24"/>
          <w:lang w:val="es-ES"/>
        </w:rPr>
        <w:t xml:space="preserve"> se usa como entrada el documento de </w:t>
      </w:r>
      <w:r>
        <w:rPr>
          <w:rFonts w:hint="default" w:ascii="Times New Roman" w:hAnsi="Times New Roman" w:eastAsia="SimSun" w:cs="Times New Roman"/>
          <w:b w:val="0"/>
          <w:bCs w:val="0"/>
          <w:i/>
          <w:iCs/>
          <w:sz w:val="24"/>
          <w:szCs w:val="24"/>
          <w:lang w:val="es-ES"/>
        </w:rPr>
        <w:t>“Especificación de requisitos no funcionales”</w:t>
      </w:r>
      <w:r>
        <w:rPr>
          <w:rFonts w:hint="default" w:ascii="Times New Roman" w:hAnsi="Times New Roman" w:eastAsia="SimSun" w:cs="Times New Roman"/>
          <w:b w:val="0"/>
          <w:bCs w:val="0"/>
          <w:sz w:val="24"/>
          <w:szCs w:val="24"/>
          <w:lang w:val="es-ES"/>
        </w:rPr>
        <w:t xml:space="preserve"> y</w:t>
      </w:r>
      <w:r>
        <w:rPr>
          <w:rFonts w:hint="default" w:ascii="Times New Roman" w:hAnsi="Times New Roman" w:eastAsia="SimSun" w:cs="Times New Roman"/>
          <w:b w:val="0"/>
          <w:bCs w:val="0"/>
          <w:i/>
          <w:iCs/>
          <w:sz w:val="24"/>
          <w:szCs w:val="24"/>
          <w:lang w:val="es-ES"/>
        </w:rPr>
        <w:t xml:space="preserve"> “Repositorios de métricas e </w:t>
      </w:r>
      <w:r>
        <w:rPr>
          <w:rFonts w:hint="default" w:ascii="Times New Roman" w:hAnsi="Times New Roman" w:eastAsia="SimSun" w:cs="Times New Roman"/>
          <w:b w:val="0"/>
          <w:bCs w:val="0"/>
          <w:sz w:val="24"/>
          <w:szCs w:val="24"/>
          <w:lang w:val="es-ES"/>
        </w:rPr>
        <w:t xml:space="preserve">indicadores” si los hubiese. </w:t>
      </w:r>
    </w:p>
    <w:p>
      <w:pPr>
        <w:jc w:val="left"/>
        <w:rPr>
          <w:rFonts w:hint="default" w:ascii="Times New Roman" w:hAnsi="Times New Roman" w:eastAsia="SimSun" w:cs="Times New Roman"/>
          <w:b w:val="0"/>
          <w:bCs w:val="0"/>
          <w:sz w:val="24"/>
          <w:szCs w:val="24"/>
          <w:lang w:val="es-ES"/>
        </w:rPr>
      </w:pPr>
      <w:r>
        <w:rPr>
          <w:rFonts w:hint="default" w:ascii="Times New Roman" w:hAnsi="Times New Roman" w:eastAsia="SimSun" w:cs="Times New Roman"/>
          <w:b w:val="0"/>
          <w:bCs w:val="0"/>
          <w:sz w:val="24"/>
          <w:szCs w:val="24"/>
          <w:lang w:val="es-ES"/>
        </w:rPr>
        <w:t xml:space="preserve">En esta actividad se seleccionan y/o diseñan las métricas que permiten medir los atributos y se definen los indicadores que permiten interpretar los valores medidos (Medidas) para que por medio de los valores de indicadores se pueda conocer el nivel de satisfacción alcanzado para cada uno de los RNFs. </w:t>
      </w:r>
    </w:p>
    <w:p>
      <w:pPr>
        <w:pStyle w:val="21"/>
        <w:keepNext w:val="0"/>
        <w:keepLines w:val="0"/>
        <w:widowControl/>
        <w:suppressLineNumbers w:val="0"/>
        <w:bidi w:val="0"/>
        <w:spacing w:before="120" w:beforeAutospacing="0" w:after="0" w:afterAutospacing="0" w:line="15" w:lineRule="atLeast"/>
        <w:jc w:val="left"/>
        <w:rPr>
          <w:rFonts w:hint="default" w:ascii="Times New Roman" w:hAnsi="Times New Roman" w:cs="Times New Roman"/>
          <w:color w:val="auto"/>
          <w:sz w:val="24"/>
          <w:szCs w:val="24"/>
          <w:lang w:val="es-ES"/>
        </w:rPr>
      </w:pPr>
      <w:r>
        <w:rPr>
          <w:rFonts w:hint="default" w:ascii="Times New Roman" w:hAnsi="Times New Roman" w:eastAsia="sans-serif" w:cs="Times New Roman"/>
          <w:i w:val="0"/>
          <w:color w:val="auto"/>
          <w:sz w:val="24"/>
          <w:szCs w:val="24"/>
          <w:u w:val="none"/>
          <w:vertAlign w:val="baseline"/>
        </w:rPr>
        <w:t>Para las (especificaciones de métodos), GOCAM</w:t>
      </w:r>
      <w:r>
        <w:rPr>
          <w:rFonts w:hint="default" w:ascii="Times New Roman" w:hAnsi="Times New Roman" w:eastAsia="sans-serif" w:cs="Times New Roman"/>
          <w:i w:val="0"/>
          <w:color w:val="auto"/>
          <w:sz w:val="24"/>
          <w:szCs w:val="24"/>
          <w:u w:val="none"/>
          <w:vertAlign w:val="baseline"/>
          <w:lang w:val="es-ES"/>
        </w:rPr>
        <w:t>E</w:t>
      </w:r>
      <w:r>
        <w:rPr>
          <w:rFonts w:hint="default" w:ascii="Times New Roman" w:hAnsi="Times New Roman" w:eastAsia="sans-serif" w:cs="Times New Roman"/>
          <w:i w:val="0"/>
          <w:color w:val="auto"/>
          <w:sz w:val="24"/>
          <w:szCs w:val="24"/>
          <w:u w:val="none"/>
          <w:vertAlign w:val="baseline"/>
        </w:rPr>
        <w:t xml:space="preserve"> cuenta con plantillas creadas a partir de la base conceptual  que permiten especificar métricas e indicadores</w:t>
      </w:r>
      <w:r>
        <w:rPr>
          <w:rFonts w:hint="default" w:ascii="Times New Roman" w:hAnsi="Times New Roman" w:eastAsia="sans-serif" w:cs="Times New Roman"/>
          <w:i w:val="0"/>
          <w:color w:val="auto"/>
          <w:sz w:val="24"/>
          <w:szCs w:val="24"/>
          <w:u w:val="none"/>
          <w:vertAlign w:val="baseline"/>
          <w:lang w:val="es-ES"/>
        </w:rPr>
        <w:t>.</w:t>
      </w:r>
    </w:p>
    <w:p>
      <w:pPr>
        <w:jc w:val="left"/>
        <w:rPr>
          <w:rFonts w:hint="default" w:ascii="Times New Roman" w:hAnsi="Times New Roman" w:eastAsia="sans-serif" w:cs="Times New Roman"/>
          <w:i w:val="0"/>
          <w:iCs/>
          <w:color w:val="auto"/>
          <w:sz w:val="24"/>
          <w:szCs w:val="24"/>
          <w:u w:val="none"/>
          <w:vertAlign w:val="baseline"/>
          <w:lang w:val="es-ES"/>
        </w:rPr>
      </w:pPr>
      <w:r>
        <w:rPr>
          <w:rFonts w:hint="default" w:ascii="Times New Roman" w:hAnsi="Times New Roman" w:eastAsia="sans-serif" w:cs="Times New Roman"/>
          <w:i w:val="0"/>
          <w:color w:val="auto"/>
          <w:sz w:val="24"/>
          <w:szCs w:val="24"/>
          <w:u w:val="none"/>
          <w:vertAlign w:val="baseline"/>
        </w:rPr>
        <w:t xml:space="preserve">La salida de esta actividad es la </w:t>
      </w:r>
      <w:r>
        <w:rPr>
          <w:rFonts w:hint="default" w:ascii="Times New Roman" w:hAnsi="Times New Roman" w:eastAsia="sans-serif" w:cs="Times New Roman"/>
          <w:i/>
          <w:color w:val="auto"/>
          <w:sz w:val="24"/>
          <w:szCs w:val="24"/>
          <w:u w:val="none"/>
          <w:vertAlign w:val="baseline"/>
        </w:rPr>
        <w:t>“Especificación de Métricas e Indicadores”</w:t>
      </w:r>
      <w:r>
        <w:rPr>
          <w:rFonts w:hint="default" w:ascii="Times New Roman" w:hAnsi="Times New Roman" w:eastAsia="sans-serif" w:cs="Times New Roman"/>
          <w:i/>
          <w:color w:val="auto"/>
          <w:sz w:val="24"/>
          <w:szCs w:val="24"/>
          <w:u w:val="none"/>
          <w:vertAlign w:val="baseline"/>
          <w:lang w:val="es-ES"/>
        </w:rPr>
        <w:t xml:space="preserve"> , </w:t>
      </w:r>
      <w:r>
        <w:rPr>
          <w:rFonts w:hint="default" w:ascii="Times New Roman" w:hAnsi="Times New Roman" w:eastAsia="sans-serif" w:cs="Times New Roman"/>
          <w:i w:val="0"/>
          <w:iCs/>
          <w:color w:val="auto"/>
          <w:sz w:val="24"/>
          <w:szCs w:val="24"/>
          <w:u w:val="none"/>
          <w:vertAlign w:val="baseline"/>
          <w:lang w:val="es-ES"/>
        </w:rPr>
        <w:t>esto se encuentra en el Apéndice [A] y Apéndice [B] respectivamente .</w:t>
      </w:r>
    </w:p>
    <w:p>
      <w:pPr>
        <w:jc w:val="left"/>
        <w:rPr>
          <w:rFonts w:hint="default" w:ascii="Calibri" w:hAnsi="Calibri" w:eastAsia="sans-serif" w:cs="Calibri"/>
          <w:i w:val="0"/>
          <w:iCs/>
          <w:color w:val="auto"/>
          <w:sz w:val="22"/>
          <w:szCs w:val="22"/>
          <w:u w:val="none"/>
          <w:vertAlign w:val="baseline"/>
          <w:lang w:val="es-ES"/>
        </w:rPr>
      </w:pPr>
    </w:p>
    <w:p>
      <w:pPr>
        <w:jc w:val="left"/>
        <w:rPr>
          <w:rFonts w:hint="default" w:ascii="Calibri" w:hAnsi="Calibri" w:eastAsia="sans-serif" w:cs="Calibri"/>
          <w:i w:val="0"/>
          <w:iCs/>
          <w:color w:val="auto"/>
          <w:sz w:val="22"/>
          <w:szCs w:val="22"/>
          <w:u w:val="none"/>
          <w:vertAlign w:val="baseline"/>
          <w:lang w:val="es-ES"/>
        </w:rPr>
      </w:pPr>
      <w:r>
        <w:rPr>
          <w:rFonts w:hint="default" w:ascii="Calibri" w:hAnsi="Calibri" w:eastAsia="sans-serif" w:cs="Calibri"/>
          <w:i w:val="0"/>
          <w:iCs/>
          <w:color w:val="auto"/>
          <w:sz w:val="22"/>
          <w:szCs w:val="22"/>
          <w:u w:val="none"/>
          <w:vertAlign w:val="baseline"/>
          <w:lang w:val="es-ES"/>
        </w:rPr>
        <w:drawing>
          <wp:inline distT="0" distB="0" distL="114300" distR="114300">
            <wp:extent cx="5755640" cy="1960880"/>
            <wp:effectExtent l="0" t="0" r="16510" b="1270"/>
            <wp:docPr id="2" name="Imagen 2" descr="Captura de pantall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aptura de pantalla (68)"/>
                    <pic:cNvPicPr>
                      <a:picLocks noChangeAspect="1"/>
                    </pic:cNvPicPr>
                  </pic:nvPicPr>
                  <pic:blipFill>
                    <a:blip r:embed="rId5"/>
                    <a:stretch>
                      <a:fillRect/>
                    </a:stretch>
                  </pic:blipFill>
                  <pic:spPr>
                    <a:xfrm>
                      <a:off x="0" y="0"/>
                      <a:ext cx="5755640" cy="1960880"/>
                    </a:xfrm>
                    <a:prstGeom prst="rect">
                      <a:avLst/>
                    </a:prstGeom>
                  </pic:spPr>
                </pic:pic>
              </a:graphicData>
            </a:graphic>
          </wp:inline>
        </w:drawing>
      </w:r>
    </w:p>
    <w:p>
      <w:pPr>
        <w:jc w:val="left"/>
        <w:rPr>
          <w:rFonts w:hint="default" w:ascii="Calibri" w:hAnsi="Calibri" w:eastAsia="SimSun" w:cs="Calibri"/>
          <w:b w:val="0"/>
          <w:bCs w:val="0"/>
          <w:sz w:val="20"/>
          <w:szCs w:val="20"/>
          <w:lang w:val="es-ES"/>
        </w:rPr>
      </w:pPr>
      <w:r>
        <w:rPr>
          <w:rFonts w:hint="default" w:ascii="Calibri" w:hAnsi="Calibri" w:eastAsia="SimSun" w:cs="Calibri"/>
          <w:b/>
          <w:bCs/>
          <w:sz w:val="20"/>
          <w:szCs w:val="20"/>
          <w:lang w:val="es-ES"/>
        </w:rPr>
        <w:t>Fig 2</w:t>
      </w:r>
      <w:r>
        <w:rPr>
          <w:rFonts w:hint="default" w:ascii="Calibri" w:hAnsi="Calibri" w:eastAsia="SimSun" w:cs="Calibri"/>
          <w:b w:val="0"/>
          <w:bCs w:val="0"/>
          <w:sz w:val="20"/>
          <w:szCs w:val="20"/>
          <w:lang w:val="es-ES"/>
        </w:rPr>
        <w:t xml:space="preserve"> : Plantilla de Métricas Directas e Indirectas</w:t>
      </w:r>
    </w:p>
    <w:p>
      <w:pPr>
        <w:spacing w:before="0" w:after="0" w:line="240" w:lineRule="auto"/>
        <w:ind w:left="0" w:right="0" w:firstLine="227"/>
        <w:jc w:val="both"/>
        <w:rPr>
          <w:rFonts w:ascii="Times New Roman" w:hAnsi="Times New Roman" w:eastAsia="Times New Roman" w:cs="Times New Roman"/>
          <w:color w:val="auto"/>
          <w:kern w:val="0"/>
          <w:sz w:val="24"/>
          <w:szCs w:val="24"/>
          <w:lang w:val="es-AR" w:eastAsia="de-DE" w:bidi="ar-SA"/>
        </w:rPr>
      </w:pPr>
      <w:r>
        <w:rPr>
          <w:rFonts w:ascii="Times New Roman" w:hAnsi="Times New Roman" w:eastAsia="Times New Roman" w:cs="Times New Roman"/>
          <w:color w:val="auto"/>
          <w:kern w:val="0"/>
          <w:sz w:val="24"/>
          <w:szCs w:val="24"/>
          <w:lang w:val="es-AR" w:eastAsia="de-DE" w:bidi="ar-SA"/>
        </w:rPr>
        <w:t xml:space="preserve">En el Apéndice A se especifican el resto de las métricas utilizadas para este caso de estudio, mientras que en el Apéndice B se encuentran los demás indicadores elementales. Cabe mencionar que todos los indicadores (elementales y derivados) tienen una escala porcentual y se han utilizado los mismos criterios o niveles de aceptabilidad. Específicamente, se utilizaron tres niveles de aceptabilidad: </w:t>
      </w:r>
      <w:r>
        <w:rPr>
          <w:rFonts w:ascii="Times New Roman" w:hAnsi="Times New Roman" w:eastAsia="Times New Roman" w:cs="Times New Roman"/>
          <w:color w:val="auto"/>
          <w:kern w:val="0"/>
          <w:sz w:val="24"/>
          <w:szCs w:val="24"/>
          <w:lang w:val="es-AR" w:eastAsia="de-DE" w:bidi="ar-SA"/>
          <w14:textFill>
            <w14:gradFill>
              <w14:gsLst>
                <w14:gs w14:pos="0">
                  <w14:srgbClr w14:val="14CD68"/>
                </w14:gs>
                <w14:gs w14:pos="100000">
                  <w14:srgbClr w14:val="0B6E38"/>
                </w14:gs>
              </w14:gsLst>
              <w14:lin w14:scaled="0"/>
            </w14:gradFill>
          </w14:textFill>
        </w:rPr>
        <w:t>“Satisfactorio”</w:t>
      </w:r>
      <w:r>
        <w:rPr>
          <w:rFonts w:ascii="Times New Roman" w:hAnsi="Times New Roman" w:eastAsia="Times New Roman" w:cs="Times New Roman"/>
          <w:color w:val="auto"/>
          <w:kern w:val="0"/>
          <w:sz w:val="24"/>
          <w:szCs w:val="24"/>
          <w:lang w:val="es-AR" w:eastAsia="de-DE" w:bidi="ar-SA"/>
        </w:rPr>
        <w:t xml:space="preserve"> cuyo rango de valores está entre [90-100%]; </w:t>
      </w:r>
      <w:r>
        <w:rPr>
          <w:rFonts w:ascii="Times New Roman" w:hAnsi="Times New Roman" w:eastAsia="Times New Roman" w:cs="Times New Roman"/>
          <w:color w:val="auto"/>
          <w:kern w:val="0"/>
          <w:sz w:val="24"/>
          <w:szCs w:val="24"/>
          <w:lang w:val="es-AR" w:eastAsia="de-DE" w:bidi="ar-SA"/>
          <w14:textFill>
            <w14:gradFill>
              <w14:gsLst>
                <w14:gs w14:pos="0">
                  <w14:srgbClr w14:val="FBFB11"/>
                </w14:gs>
                <w14:gs w14:pos="100000">
                  <w14:srgbClr w14:val="838309"/>
                </w14:gs>
              </w14:gsLst>
              <w14:lin w14:scaled="0"/>
            </w14:gradFill>
          </w14:textFill>
        </w:rPr>
        <w:t>“Marginal”</w:t>
      </w:r>
      <w:r>
        <w:rPr>
          <w:rFonts w:ascii="Times New Roman" w:hAnsi="Times New Roman" w:eastAsia="Times New Roman" w:cs="Times New Roman"/>
          <w:color w:val="auto"/>
          <w:kern w:val="0"/>
          <w:sz w:val="24"/>
          <w:szCs w:val="24"/>
          <w:lang w:val="es-AR" w:eastAsia="de-DE" w:bidi="ar-SA"/>
        </w:rPr>
        <w:t xml:space="preserve"> [60-90); e “</w:t>
      </w:r>
      <w:r>
        <w:rPr>
          <w:rFonts w:ascii="Times New Roman" w:hAnsi="Times New Roman" w:eastAsia="Times New Roman" w:cs="Times New Roman"/>
          <w:color w:val="auto"/>
          <w:kern w:val="0"/>
          <w:sz w:val="24"/>
          <w:szCs w:val="24"/>
          <w:lang w:val="es-AR" w:eastAsia="de-DE" w:bidi="ar-SA"/>
          <w14:textFill>
            <w14:gradFill>
              <w14:gsLst>
                <w14:gs w14:pos="0">
                  <w14:srgbClr w14:val="E30000"/>
                </w14:gs>
                <w14:gs w14:pos="100000">
                  <w14:srgbClr w14:val="760303"/>
                </w14:gs>
              </w14:gsLst>
              <w14:lin w14:scaled="0"/>
            </w14:gradFill>
          </w14:textFill>
        </w:rPr>
        <w:t>Insatisfactorio”</w:t>
      </w:r>
      <w:r>
        <w:rPr>
          <w:rFonts w:ascii="Times New Roman" w:hAnsi="Times New Roman" w:eastAsia="Times New Roman" w:cs="Times New Roman"/>
          <w:color w:val="auto"/>
          <w:kern w:val="0"/>
          <w:sz w:val="24"/>
          <w:szCs w:val="24"/>
          <w:lang w:val="es-AR" w:eastAsia="de-DE" w:bidi="ar-SA"/>
        </w:rPr>
        <w:t xml:space="preserve"> [0-60). </w:t>
      </w:r>
    </w:p>
    <w:p>
      <w:pPr>
        <w:spacing w:before="0" w:after="0" w:line="240" w:lineRule="auto"/>
        <w:ind w:left="0" w:right="0" w:firstLine="227"/>
        <w:jc w:val="both"/>
        <w:rPr>
          <w:rFonts w:ascii="Times New Roman" w:hAnsi="Times New Roman" w:eastAsia="Times New Roman" w:cs="Times New Roman"/>
          <w:color w:val="auto"/>
          <w:kern w:val="0"/>
          <w:sz w:val="24"/>
          <w:szCs w:val="24"/>
          <w:lang w:val="es-AR" w:eastAsia="de-DE" w:bidi="ar-SA"/>
        </w:rPr>
      </w:pPr>
    </w:p>
    <w:p>
      <w:pPr>
        <w:spacing w:before="0" w:after="0" w:line="240" w:lineRule="auto"/>
        <w:ind w:right="0"/>
        <w:jc w:val="both"/>
        <w:rPr>
          <w:rFonts w:ascii="Times New Roman" w:hAnsi="Times New Roman" w:eastAsia="Times New Roman" w:cs="Times New Roman"/>
          <w:color w:val="auto"/>
          <w:kern w:val="0"/>
          <w:sz w:val="24"/>
          <w:szCs w:val="24"/>
          <w:lang w:val="es-AR" w:eastAsia="de-DE" w:bidi="ar-SA"/>
        </w:rPr>
      </w:pPr>
    </w:p>
    <w:p>
      <w:pPr>
        <w:numPr>
          <w:ilvl w:val="0"/>
          <w:numId w:val="8"/>
        </w:numPr>
        <w:spacing w:before="0" w:after="0" w:line="240" w:lineRule="auto"/>
        <w:ind w:left="425" w:leftChars="0" w:right="0" w:hanging="425" w:firstLineChars="0"/>
        <w:jc w:val="both"/>
        <w:rPr>
          <w:rFonts w:hint="default" w:ascii="Times New Roman" w:hAnsi="Times New Roman" w:eastAsia="Times New Roman" w:cs="Times New Roman"/>
          <w:b/>
          <w:bCs/>
          <w:color w:val="auto"/>
          <w:kern w:val="0"/>
          <w:sz w:val="24"/>
          <w:szCs w:val="24"/>
          <w:lang w:val="es-ES" w:eastAsia="de-DE" w:bidi="ar-SA"/>
        </w:rPr>
      </w:pPr>
      <w:r>
        <w:rPr>
          <w:rFonts w:hint="default" w:ascii="Times New Roman" w:hAnsi="Times New Roman" w:cs="Times New Roman"/>
          <w:b/>
          <w:bCs/>
          <w:color w:val="auto"/>
          <w:kern w:val="0"/>
          <w:sz w:val="24"/>
          <w:szCs w:val="24"/>
          <w:lang w:val="es-ES" w:eastAsia="de-DE" w:bidi="ar-SA"/>
        </w:rPr>
        <w:t>Implementar la Medición y Evaluación para la vista de calidad</w:t>
      </w:r>
    </w:p>
    <w:p>
      <w:pPr>
        <w:numPr>
          <w:ilvl w:val="0"/>
          <w:numId w:val="0"/>
        </w:numPr>
        <w:spacing w:before="0" w:after="0" w:line="240" w:lineRule="auto"/>
        <w:ind w:right="0" w:rightChars="0"/>
        <w:jc w:val="both"/>
        <w:rPr>
          <w:rFonts w:hint="default" w:ascii="Times New Roman" w:hAnsi="Times New Roman" w:cs="Times New Roman"/>
          <w:b/>
          <w:bCs/>
          <w:color w:val="auto"/>
          <w:kern w:val="0"/>
          <w:sz w:val="24"/>
          <w:szCs w:val="24"/>
          <w:lang w:val="es-ES" w:eastAsia="de-DE" w:bidi="ar-SA"/>
        </w:rPr>
      </w:pPr>
    </w:p>
    <w:p>
      <w:pPr>
        <w:keepNext w:val="0"/>
        <w:keepLines w:val="0"/>
        <w:widowControl/>
        <w:numPr>
          <w:ilvl w:val="0"/>
          <w:numId w:val="0"/>
        </w:numPr>
        <w:suppressLineNumbers w:val="0"/>
        <w:ind w:leftChars="0"/>
        <w:jc w:val="both"/>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A</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quí se usa como entrada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“La Especificación de Métricas e Indicadores”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y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Entidades Representativas”</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como se describe en la </w:t>
      </w:r>
      <w:r>
        <w:rPr>
          <w:rFonts w:hint="default" w:ascii="Times New Roman" w:hAnsi="Times New Roman" w:cs="Times New Roman"/>
          <w:b/>
          <w:bCs/>
          <w:i w:val="0"/>
          <w:caps w:val="0"/>
          <w:smallCaps w:val="0"/>
          <w:strike w:val="0"/>
          <w:dstrike w:val="0"/>
          <w:color w:val="auto"/>
          <w:kern w:val="0"/>
          <w:sz w:val="24"/>
          <w:szCs w:val="24"/>
          <w:u w:val="none"/>
          <w:lang w:val="es-ES" w:eastAsia="de-DE" w:bidi="ar-SA"/>
        </w:rPr>
        <w:t xml:space="preserve">Fig 1 </w:t>
      </w:r>
      <w:r>
        <w:rPr>
          <w:rFonts w:hint="default" w:ascii="Times New Roman" w:hAnsi="Times New Roman" w:cs="Times New Roman"/>
          <w:b w:val="0"/>
          <w:bCs w:val="0"/>
          <w:i w:val="0"/>
          <w:caps w:val="0"/>
          <w:smallCaps w:val="0"/>
          <w:strike w:val="0"/>
          <w:dstrike w:val="0"/>
          <w:color w:val="auto"/>
          <w:kern w:val="0"/>
          <w:sz w:val="24"/>
          <w:szCs w:val="24"/>
          <w:u w:val="none"/>
          <w:lang w:val="es-ES" w:eastAsia="de-DE" w:bidi="ar-SA"/>
        </w:rPr>
        <w:t>actividad</w:t>
      </w:r>
      <w:r>
        <w:rPr>
          <w:rFonts w:hint="default" w:ascii="Times New Roman" w:hAnsi="Times New Roman" w:cs="Times New Roman"/>
          <w:b/>
          <w:bCs/>
          <w:i w:val="0"/>
          <w:caps w:val="0"/>
          <w:smallCaps w:val="0"/>
          <w:strike w:val="0"/>
          <w:dstrike w:val="0"/>
          <w:color w:val="auto"/>
          <w:kern w:val="0"/>
          <w:sz w:val="24"/>
          <w:szCs w:val="24"/>
          <w:u w:val="none"/>
          <w:lang w:val="es-ES" w:eastAsia="de-DE" w:bidi="ar-SA"/>
        </w:rPr>
        <w:t xml:space="preserve"> (A0)</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Se procede a realizar las mediciones correspondientes a cada uno de los atributos para la instancia que se evalúa</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 </w:t>
      </w:r>
      <w:r>
        <w:rPr>
          <w:rFonts w:ascii="Times New Roman" w:hAnsi="Times New Roman" w:eastAsia="Times New Roman" w:cs="Times New Roman"/>
          <w:color w:val="auto"/>
          <w:kern w:val="0"/>
          <w:sz w:val="24"/>
          <w:szCs w:val="24"/>
          <w:lang w:val="es-AR" w:eastAsia="de-DE" w:bidi="ar-SA"/>
        </w:rPr>
        <w:t>y luego, con las medidas obtenidas, se proced</w:t>
      </w:r>
      <w:r>
        <w:rPr>
          <w:rFonts w:hint="default" w:ascii="Times New Roman" w:hAnsi="Times New Roman" w:cs="Times New Roman"/>
          <w:color w:val="auto"/>
          <w:kern w:val="0"/>
          <w:sz w:val="24"/>
          <w:szCs w:val="24"/>
          <w:lang w:val="es-ES" w:eastAsia="de-DE" w:bidi="ar-SA"/>
        </w:rPr>
        <w:t>e</w:t>
      </w:r>
      <w:r>
        <w:rPr>
          <w:rFonts w:ascii="Times New Roman" w:hAnsi="Times New Roman" w:eastAsia="Times New Roman" w:cs="Times New Roman"/>
          <w:color w:val="auto"/>
          <w:kern w:val="0"/>
          <w:sz w:val="24"/>
          <w:szCs w:val="24"/>
          <w:lang w:val="es-AR" w:eastAsia="de-DE" w:bidi="ar-SA"/>
        </w:rPr>
        <w:t xml:space="preserve"> a calcular los indicadores elementales y derivados</w:t>
      </w:r>
      <w:r>
        <w:rPr>
          <w:rFonts w:hint="default" w:ascii="Times New Roman" w:hAnsi="Times New Roman" w:cs="Times New Roman"/>
          <w:color w:val="auto"/>
          <w:kern w:val="0"/>
          <w:sz w:val="24"/>
          <w:szCs w:val="24"/>
          <w:lang w:val="es-ES" w:eastAsia="de-DE" w:bidi="ar-SA"/>
        </w:rPr>
        <w:t xml:space="preserve">. </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Recordemos que esta actividad es </w:t>
      </w:r>
      <w:r>
        <w:rPr>
          <w:rFonts w:hint="default" w:ascii="Times New Roman" w:hAnsi="Times New Roman" w:cs="Times New Roman"/>
          <w:b w:val="0"/>
          <w:i/>
          <w:iCs/>
          <w:caps w:val="0"/>
          <w:smallCaps w:val="0"/>
          <w:strike w:val="0"/>
          <w:dstrike w:val="0"/>
          <w:color w:val="auto"/>
          <w:kern w:val="0"/>
          <w:sz w:val="24"/>
          <w:szCs w:val="24"/>
          <w:u w:val="none"/>
          <w:lang w:val="es-ES" w:eastAsia="de-DE" w:bidi="ar-SA"/>
        </w:rPr>
        <w:t xml:space="preserve">&lt;&lt;Iterativa&gt;&gt; </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 por cada Entidad Representativa se debe implementar la actividad definida como </w:t>
      </w:r>
      <w:r>
        <w:rPr>
          <w:rFonts w:hint="default" w:ascii="Times New Roman" w:hAnsi="Times New Roman" w:cs="Times New Roman"/>
          <w:b/>
          <w:bCs/>
          <w:i w:val="0"/>
          <w:caps w:val="0"/>
          <w:smallCaps w:val="0"/>
          <w:strike w:val="0"/>
          <w:dstrike w:val="0"/>
          <w:color w:val="auto"/>
          <w:kern w:val="0"/>
          <w:sz w:val="24"/>
          <w:szCs w:val="24"/>
          <w:u w:val="none"/>
          <w:lang w:val="es-ES" w:eastAsia="de-DE" w:bidi="ar-SA"/>
        </w:rPr>
        <w:t>(A3)</w:t>
      </w: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 xml:space="preserve"> , dichas entidades son: TesTDo - ROoST - </w:t>
      </w:r>
      <w:r>
        <w:rPr>
          <w:rFonts w:hint="default" w:ascii="Times New Roman" w:hAnsi="Times New Roman" w:cs="Times New Roman"/>
          <w:sz w:val="24"/>
          <w:szCs w:val="24"/>
          <w:lang w:val="es-ES"/>
        </w:rPr>
        <w:t>A Top Domain Ontology For Software Testing</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w:t>
      </w:r>
    </w:p>
    <w:p>
      <w:pPr>
        <w:keepNext w:val="0"/>
        <w:keepLines w:val="0"/>
        <w:widowControl/>
        <w:numPr>
          <w:ilvl w:val="0"/>
          <w:numId w:val="0"/>
        </w:numPr>
        <w:suppressLineNumbers w:val="0"/>
        <w:jc w:val="both"/>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eastAsia="Times New Roman" w:cs="Times New Roman"/>
          <w:b w:val="0"/>
          <w:i w:val="0"/>
          <w:strike w:val="0"/>
          <w:dstrike w:val="0"/>
          <w:color w:val="auto"/>
          <w:kern w:val="0"/>
          <w:sz w:val="24"/>
          <w:szCs w:val="24"/>
          <w:u w:val="none"/>
          <w:lang w:val="es-ES" w:eastAsia="de-DE" w:bidi="ar-SA"/>
        </w:rPr>
        <w:t>P</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ara lograr esto seguimos los pasos descritos en el documento </w:t>
      </w:r>
      <w:r>
        <w:rPr>
          <w:rFonts w:hint="default" w:ascii="Times New Roman" w:hAnsi="Times New Roman" w:eastAsia="Times New Roman" w:cs="Times New Roman"/>
          <w:b w:val="0"/>
          <w:i/>
          <w:iCs/>
          <w:caps w:val="0"/>
          <w:smallCaps w:val="0"/>
          <w:strike w:val="0"/>
          <w:dstrike w:val="0"/>
          <w:color w:val="auto"/>
          <w:kern w:val="0"/>
          <w:sz w:val="24"/>
          <w:szCs w:val="24"/>
          <w:u w:val="none"/>
          <w:lang w:val="es-ES" w:eastAsia="de-DE" w:bidi="ar-SA"/>
        </w:rPr>
        <w:t>“Especificación de Métricas e Indicadores”</w:t>
      </w:r>
      <w:r>
        <w:rPr>
          <w:rFonts w:hint="default" w:ascii="Times New Roman" w:hAnsi="Times New Roman" w:cs="Times New Roman"/>
          <w:b/>
          <w:bCs/>
          <w:i/>
          <w:iCs/>
          <w:caps w:val="0"/>
          <w:smallCaps w:val="0"/>
          <w:strike w:val="0"/>
          <w:dstrike w:val="0"/>
          <w:color w:val="auto"/>
          <w:kern w:val="0"/>
          <w:sz w:val="24"/>
          <w:szCs w:val="24"/>
          <w:u w:val="none"/>
          <w:lang w:val="es-ES" w:eastAsia="de-DE" w:bidi="ar-SA"/>
        </w:rPr>
        <w:t xml:space="preserve"> (A2)</w:t>
      </w:r>
      <w:r>
        <w:rPr>
          <w:rFonts w:hint="default" w:ascii="Times New Roman" w:hAnsi="Times New Roman" w:eastAsia="Times New Roman" w:cs="Times New Roman"/>
          <w:b w:val="0"/>
          <w:i w:val="0"/>
          <w:caps w:val="0"/>
          <w:smallCaps w:val="0"/>
          <w:strike w:val="0"/>
          <w:dstrike w:val="0"/>
          <w:color w:val="auto"/>
          <w:kern w:val="0"/>
          <w:sz w:val="24"/>
          <w:szCs w:val="24"/>
          <w:u w:val="none"/>
          <w:lang w:val="es-ES" w:eastAsia="de-DE" w:bidi="ar-SA"/>
        </w:rPr>
        <w:t xml:space="preserve"> a través de un procedimiento de cálculo o medición dependiendo la naturaleza de la métrica. </w:t>
      </w:r>
    </w:p>
    <w:p>
      <w:pPr>
        <w:keepNext w:val="0"/>
        <w:keepLines w:val="0"/>
        <w:widowControl/>
        <w:numPr>
          <w:ilvl w:val="0"/>
          <w:numId w:val="0"/>
        </w:numPr>
        <w:suppressLineNumbers w:val="0"/>
        <w:jc w:val="both"/>
        <w:rPr>
          <w:rFonts w:hint="default" w:ascii="Times New Roman" w:hAnsi="Times New Roman" w:cs="Times New Roman"/>
          <w:color w:val="auto"/>
          <w:sz w:val="24"/>
          <w:szCs w:val="24"/>
        </w:rPr>
      </w:pPr>
      <w:r>
        <w:rPr>
          <w:rFonts w:hint="default" w:ascii="Times New Roman" w:hAnsi="Times New Roman" w:eastAsia="sans-serif" w:cs="Times New Roman"/>
          <w:i w:val="0"/>
          <w:color w:val="auto"/>
          <w:sz w:val="24"/>
          <w:szCs w:val="24"/>
          <w:u w:val="none"/>
          <w:vertAlign w:val="baseline"/>
        </w:rPr>
        <w:t xml:space="preserve">Una vez que se obtiene todas las Medidas, estas se utilizan como entrada para realizar la </w:t>
      </w:r>
      <w:r>
        <w:rPr>
          <w:rFonts w:hint="default" w:ascii="Times New Roman" w:hAnsi="Times New Roman" w:eastAsia="sans-serif" w:cs="Times New Roman"/>
          <w:i/>
          <w:iCs/>
          <w:color w:val="auto"/>
          <w:sz w:val="24"/>
          <w:szCs w:val="24"/>
          <w:u w:val="none"/>
          <w:vertAlign w:val="baseline"/>
        </w:rPr>
        <w:t>Evaluación</w:t>
      </w:r>
      <w:r>
        <w:rPr>
          <w:rFonts w:hint="default" w:ascii="Times New Roman" w:hAnsi="Times New Roman" w:eastAsia="sans-serif" w:cs="Times New Roman"/>
          <w:i w:val="0"/>
          <w:color w:val="auto"/>
          <w:sz w:val="24"/>
          <w:szCs w:val="24"/>
          <w:u w:val="none"/>
          <w:vertAlign w:val="baseline"/>
        </w:rPr>
        <w:t>. Para ello, se siguen los Procedimientos de Cálculo presentes en la especificación de los Indicadores asociados a cada Atributo</w:t>
      </w:r>
      <w:r>
        <w:rPr>
          <w:rFonts w:hint="default" w:ascii="Times New Roman" w:hAnsi="Times New Roman" w:eastAsia="sans-serif" w:cs="Times New Roman"/>
          <w:i w:val="0"/>
          <w:color w:val="auto"/>
          <w:sz w:val="24"/>
          <w:szCs w:val="24"/>
          <w:u w:val="none"/>
          <w:vertAlign w:val="baseline"/>
          <w:lang w:val="es-ES"/>
        </w:rPr>
        <w:t xml:space="preserve"> Apéndice B</w:t>
      </w:r>
      <w:r>
        <w:rPr>
          <w:rFonts w:hint="default" w:ascii="Times New Roman" w:hAnsi="Times New Roman" w:eastAsia="sans-serif" w:cs="Times New Roman"/>
          <w:i w:val="0"/>
          <w:color w:val="auto"/>
          <w:sz w:val="24"/>
          <w:szCs w:val="24"/>
          <w:u w:val="none"/>
          <w:vertAlign w:val="baseline"/>
        </w:rPr>
        <w:t>. Como resultado se obtienen los Valores de Indicadores para cada Atributo. A partir de ellos podemos calcular los Valores de Indicadores de las Características.</w:t>
      </w:r>
    </w:p>
    <w:p>
      <w:pPr>
        <w:pStyle w:val="21"/>
        <w:keepNext w:val="0"/>
        <w:keepLines w:val="0"/>
        <w:widowControl/>
        <w:suppressLineNumbers w:val="0"/>
        <w:bidi w:val="0"/>
        <w:spacing w:before="120" w:beforeAutospacing="0" w:after="0" w:afterAutospacing="0" w:line="15" w:lineRule="atLeast"/>
        <w:jc w:val="left"/>
        <w:rPr>
          <w:rFonts w:hint="default" w:ascii="Times New Roman" w:hAnsi="Times New Roman" w:eastAsia="sans-serif" w:cs="Times New Roman"/>
          <w:i w:val="0"/>
          <w:color w:val="auto"/>
          <w:sz w:val="24"/>
          <w:szCs w:val="24"/>
          <w:u w:val="none"/>
          <w:vertAlign w:val="baseline"/>
        </w:rPr>
      </w:pPr>
      <w:r>
        <w:rPr>
          <w:rFonts w:hint="default" w:eastAsia="sans-serif" w:cs="Times New Roman"/>
          <w:i w:val="0"/>
          <w:color w:val="auto"/>
          <w:sz w:val="24"/>
          <w:szCs w:val="24"/>
          <w:u w:val="none"/>
          <w:vertAlign w:val="baseline"/>
          <w:lang w:val="es-ES"/>
        </w:rPr>
        <w:t>Ya con</w:t>
      </w:r>
      <w:r>
        <w:rPr>
          <w:rFonts w:hint="default" w:ascii="Times New Roman" w:hAnsi="Times New Roman" w:eastAsia="sans-serif" w:cs="Times New Roman"/>
          <w:i w:val="0"/>
          <w:color w:val="auto"/>
          <w:sz w:val="24"/>
          <w:szCs w:val="24"/>
          <w:u w:val="none"/>
          <w:vertAlign w:val="baseline"/>
        </w:rPr>
        <w:t xml:space="preserve"> los valores de indicadores de todos los atributos, se debe realizar la evaluación derivada a fin de obtener un valor de indicador para cada característica del árbol de RNFs.</w:t>
      </w:r>
    </w:p>
    <w:p>
      <w:pPr>
        <w:pStyle w:val="21"/>
        <w:keepNext w:val="0"/>
        <w:keepLines w:val="0"/>
        <w:widowControl/>
        <w:suppressLineNumbers w:val="0"/>
        <w:bidi w:val="0"/>
        <w:spacing w:before="120" w:beforeAutospacing="0" w:after="0" w:afterAutospacing="0" w:line="15" w:lineRule="atLeast"/>
        <w:jc w:val="left"/>
        <w:rPr>
          <w:rFonts w:hint="default" w:ascii="Times New Roman" w:hAnsi="Times New Roman" w:eastAsia="sans-serif" w:cs="Times New Roman"/>
          <w:i w:val="0"/>
          <w:color w:val="auto"/>
          <w:sz w:val="24"/>
          <w:szCs w:val="24"/>
          <w:u w:val="none"/>
          <w:vertAlign w:val="baseline"/>
        </w:rPr>
      </w:pPr>
    </w:p>
    <w:p>
      <w:pPr>
        <w:keepNext w:val="0"/>
        <w:keepLines w:val="0"/>
        <w:widowControl/>
        <w:numPr>
          <w:ilvl w:val="0"/>
          <w:numId w:val="0"/>
        </w:numPr>
        <w:suppressLineNumbers w:val="0"/>
        <w:jc w:val="both"/>
        <w:rPr>
          <w:rFonts w:hint="default" w:ascii="Times New Roman" w:hAnsi="Times New Roman" w:cs="Times New Roman"/>
          <w:b w:val="0"/>
          <w:i w:val="0"/>
          <w:caps w:val="0"/>
          <w:smallCaps w:val="0"/>
          <w:strike w:val="0"/>
          <w:dstrike w:val="0"/>
          <w:color w:val="auto"/>
          <w:kern w:val="0"/>
          <w:sz w:val="24"/>
          <w:szCs w:val="24"/>
          <w:u w:val="none"/>
          <w:lang w:val="es-ES" w:eastAsia="de-DE" w:bidi="ar-SA"/>
        </w:rPr>
      </w:pPr>
      <w:r>
        <w:rPr>
          <w:rFonts w:hint="default" w:ascii="Times New Roman" w:hAnsi="Times New Roman" w:cs="Times New Roman"/>
          <w:b w:val="0"/>
          <w:i w:val="0"/>
          <w:caps w:val="0"/>
          <w:smallCaps w:val="0"/>
          <w:strike w:val="0"/>
          <w:dstrike w:val="0"/>
          <w:color w:val="auto"/>
          <w:kern w:val="0"/>
          <w:sz w:val="24"/>
          <w:szCs w:val="24"/>
          <w:u w:val="none"/>
          <w:lang w:val="es-ES" w:eastAsia="de-DE" w:bidi="ar-SA"/>
        </w:rPr>
        <w:t>A continuación en las siguientes tablas se podrá ver los resultados obtenidos para cada una de las entidades evaluadas.</w:t>
      </w:r>
    </w:p>
    <w:p>
      <w:pPr>
        <w:keepNext w:val="0"/>
        <w:keepLines w:val="0"/>
        <w:widowControl/>
        <w:numPr>
          <w:ilvl w:val="0"/>
          <w:numId w:val="0"/>
        </w:numPr>
        <w:suppressLineNumbers w:val="0"/>
        <w:jc w:val="both"/>
        <w:rPr>
          <w:rFonts w:hint="default" w:ascii="Times New Roman" w:hAnsi="Times New Roman" w:cs="Times New Roman"/>
          <w:b w:val="0"/>
          <w:i w:val="0"/>
          <w:caps w:val="0"/>
          <w:smallCaps w:val="0"/>
          <w:strike w:val="0"/>
          <w:dstrike w:val="0"/>
          <w:color w:val="auto"/>
          <w:kern w:val="0"/>
          <w:sz w:val="24"/>
          <w:szCs w:val="24"/>
          <w:u w:val="none"/>
          <w:lang w:val="es-ES" w:eastAsia="de-DE" w:bidi="ar-SA"/>
        </w:rPr>
      </w:pPr>
    </w:p>
    <w:p>
      <w:pPr>
        <w:numPr>
          <w:ilvl w:val="0"/>
          <w:numId w:val="0"/>
        </w:numPr>
        <w:spacing w:before="0" w:after="0" w:line="240" w:lineRule="auto"/>
        <w:ind w:right="0" w:rightChars="0"/>
        <w:jc w:val="both"/>
        <w:rPr>
          <w:rFonts w:hint="default" w:ascii="Times New Roman" w:hAnsi="Times New Roman" w:cs="Times New Roman"/>
          <w:b w:val="0"/>
          <w:bCs w:val="0"/>
          <w:color w:val="auto"/>
          <w:kern w:val="0"/>
          <w:sz w:val="24"/>
          <w:szCs w:val="24"/>
          <w:lang w:val="es-ES" w:eastAsia="de-DE" w:bidi="ar-SA"/>
        </w:rPr>
      </w:pPr>
    </w:p>
    <w:p>
      <w:pPr>
        <w:jc w:val="left"/>
        <w:rPr>
          <w:rFonts w:hint="default" w:ascii="Calibri" w:hAnsi="Calibri" w:eastAsia="SimSun" w:cs="Calibri"/>
          <w:b w:val="0"/>
          <w:bCs w:val="0"/>
          <w:sz w:val="20"/>
          <w:szCs w:val="20"/>
          <w:lang w:val="es-ES"/>
        </w:rPr>
      </w:pPr>
    </w:p>
    <w:p>
      <w:pPr>
        <w:jc w:val="left"/>
        <w:rPr>
          <w:rFonts w:hint="default" w:ascii="Calibri" w:hAnsi="Calibri" w:eastAsia="SimSun" w:cs="Calibri"/>
          <w:b w:val="0"/>
          <w:bCs w:val="0"/>
          <w:sz w:val="20"/>
          <w:szCs w:val="20"/>
          <w:lang w:val="es-ES"/>
        </w:rPr>
      </w:pPr>
    </w:p>
    <w:p>
      <w:pPr>
        <w:keepNext w:val="0"/>
        <w:keepLines w:val="0"/>
        <w:widowControl/>
        <w:numPr>
          <w:ilvl w:val="0"/>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numPr>
          <w:ilvl w:val="0"/>
          <w:numId w:val="0"/>
        </w:numPr>
        <w:suppressLineNumbers w:val="0"/>
        <w:ind w:leftChars="0"/>
        <w:jc w:val="left"/>
        <w:rPr>
          <w:rFonts w:hint="default" w:ascii="Calibri" w:hAnsi="Calibri" w:cs="Calibri"/>
          <w:b w:val="0"/>
          <w:bCs w:val="0"/>
          <w:sz w:val="22"/>
          <w:szCs w:val="22"/>
          <w:lang w:val="es-ES" w:eastAsia="de-DE"/>
        </w:rPr>
      </w:pPr>
    </w:p>
    <w:p>
      <w:pPr>
        <w:keepNext w:val="0"/>
        <w:keepLines w:val="0"/>
        <w:widowControl/>
        <w:suppressLineNumbers w:val="0"/>
        <w:jc w:val="left"/>
        <w:rPr>
          <w:rFonts w:hint="default" w:ascii="Calibri" w:hAnsi="Calibri" w:cs="Calibri"/>
          <w:sz w:val="22"/>
          <w:szCs w:val="22"/>
          <w:lang w:val="es-ES"/>
        </w:rPr>
      </w:pPr>
    </w:p>
    <w:p>
      <w:pPr>
        <w:keepNext w:val="0"/>
        <w:keepLines w:val="0"/>
        <w:widowControl/>
        <w:suppressLineNumbers w:val="0"/>
        <w:jc w:val="left"/>
        <w:rPr>
          <w:rFonts w:hint="default" w:ascii="Calibri" w:hAnsi="Calibri" w:eastAsia="SimSun" w:cs="Calibri"/>
          <w:b/>
          <w:bCs/>
          <w:i/>
          <w:iCs/>
          <w:sz w:val="22"/>
          <w:szCs w:val="22"/>
          <w:lang w:val="es-ES"/>
        </w:rPr>
      </w:pPr>
    </w:p>
    <w:p>
      <w:pPr>
        <w:keepNext w:val="0"/>
        <w:keepLines w:val="0"/>
        <w:widowControl/>
        <w:suppressLineNumbers w:val="0"/>
        <w:ind w:firstLine="700" w:firstLineChars="0"/>
        <w:jc w:val="left"/>
        <w:rPr>
          <w:rFonts w:hint="default" w:ascii="Calibri" w:hAnsi="Calibri" w:eastAsia="SimSun" w:cs="Calibri"/>
          <w:b/>
          <w:bCs/>
          <w:i/>
          <w:iCs/>
          <w:sz w:val="22"/>
          <w:szCs w:val="22"/>
          <w:lang w:val="es-ES" w:eastAsia="zh-CN"/>
        </w:rPr>
      </w:pPr>
    </w:p>
    <w:p>
      <w:pPr>
        <w:keepNext w:val="0"/>
        <w:keepLines w:val="0"/>
        <w:widowControl/>
        <w:suppressLineNumbers w:val="0"/>
        <w:jc w:val="left"/>
        <w:rPr>
          <w:rFonts w:hint="default" w:ascii="Calibri" w:hAnsi="Calibri" w:eastAsia="OpenSans-Regular" w:cs="Calibri"/>
          <w:color w:val="434343"/>
          <w:kern w:val="0"/>
          <w:sz w:val="22"/>
          <w:szCs w:val="22"/>
          <w:lang w:val="es-ES" w:eastAsia="zh-CN" w:bidi="ar"/>
        </w:rPr>
      </w:pPr>
    </w:p>
    <w:p>
      <w:pPr>
        <w:rPr>
          <w:rFonts w:hint="default"/>
          <w:lang w:val="es-ES"/>
        </w:rPr>
      </w:pPr>
    </w:p>
    <w:p>
      <w:pPr>
        <w:rPr>
          <w:rFonts w:hint="default"/>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pStyle w:val="44"/>
      </w:pPr>
      <w:r>
        <w:t>Conclusión (Análisis)</w:t>
      </w:r>
    </w:p>
    <w:p>
      <w:pPr>
        <w:spacing w:after="0" w:line="240" w:lineRule="auto"/>
        <w:jc w:val="both"/>
        <w:rPr>
          <w:rFonts w:ascii="Times" w:hAnsi="Times" w:cs="Times"/>
          <w:sz w:val="24"/>
          <w:szCs w:val="24"/>
          <w:lang w:eastAsia="de-DE"/>
        </w:rPr>
      </w:pPr>
      <w:r>
        <w:rPr>
          <w:rFonts w:ascii="Times" w:hAnsi="Times" w:cs="Times"/>
          <w:sz w:val="24"/>
          <w:szCs w:val="24"/>
          <w:lang w:eastAsia="de-DE"/>
        </w:rPr>
        <w:t xml:space="preserve">As stated in the Introduction, a general benefit of having the suitable software testing ontology is that of minimizing the current heterogeneity, ambiguity and incompleteness problems in concepts, i.e., mainly in terms, properties and relationships. We have initially confirmed that there exists heterogeneity, ambiguity and incompleteness for concepts dealing with testing activities, artifacts and methods. Consequently, we are looking for the suitable software testing ontology for populating the ‘testing’ conceptual component (Fig. 1), which in turn should appropriately relate some of its concepts with FRs and NFRs components’ concepts. Note that an additional finding recorded in the last column of Table 6 is that none conceptualized ontology links its testing conceptual component or module with FRs and NFRs components. </w:t>
      </w:r>
    </w:p>
    <w:p>
      <w:pPr>
        <w:widowControl w:val="0"/>
        <w:spacing w:after="0" w:line="240" w:lineRule="auto"/>
        <w:ind w:firstLine="227"/>
        <w:jc w:val="both"/>
        <w:rPr>
          <w:rFonts w:ascii="Times" w:hAnsi="Times" w:cs="Times"/>
          <w:sz w:val="24"/>
          <w:szCs w:val="24"/>
          <w:lang w:eastAsia="de-DE"/>
        </w:rPr>
      </w:pPr>
      <w:r>
        <w:rPr>
          <w:rFonts w:ascii="Times" w:hAnsi="Times" w:cs="Times"/>
          <w:sz w:val="24"/>
          <w:szCs w:val="24"/>
          <w:lang w:eastAsia="de-DE"/>
        </w:rPr>
        <w:t xml:space="preserve">In this study, we have documented the conducted SLR (as part of the A3’s second sub-activity) following a well-established SLR process. This process specification promotes the validation of the ‘SLR Protocol’ artifact not only in the A1 activity but also in A2.1 by performing a pilot test. In addition, we have paid thorough attention to consistency checking in the A2.2 sub-activity. Hence, we have tried to minimize the threats of validity for getting evidence that this type of research methodology entails. </w:t>
      </w:r>
    </w:p>
    <w:p>
      <w:pPr>
        <w:pStyle w:val="44"/>
        <w:keepNext w:val="0"/>
        <w:keepLines w:val="0"/>
        <w:widowControl w:val="0"/>
        <w:numPr>
          <w:ilvl w:val="0"/>
          <w:numId w:val="0"/>
        </w:numPr>
        <w:rPr>
          <w:sz w:val="28"/>
          <w:szCs w:val="24"/>
        </w:rPr>
      </w:pPr>
      <w:r>
        <w:rPr>
          <w:sz w:val="28"/>
          <w:szCs w:val="24"/>
        </w:rPr>
        <w:t>Referencias</w:t>
      </w:r>
    </w:p>
    <w:p>
      <w:pPr>
        <w:pStyle w:val="67"/>
        <w:widowControl w:val="0"/>
        <w:numPr>
          <w:ilvl w:val="0"/>
          <w:numId w:val="11"/>
        </w:numPr>
        <w:ind w:left="567" w:hanging="567"/>
        <w:rPr>
          <w:sz w:val="24"/>
          <w:szCs w:val="24"/>
        </w:rPr>
      </w:pPr>
      <w:r>
        <w:rPr>
          <w:sz w:val="24"/>
          <w:szCs w:val="24"/>
        </w:rPr>
        <w:t xml:space="preserve">Arnicans G., Romans D., Straujums U.: Semi-automatic Generation of a Software Testing Lightweight Ontology from a Glossary Based on the ONTO6 Methodology, Frontiers in Artificial Intelligence and Applications, V.249, pp. 263-276, (2013) </w:t>
      </w:r>
    </w:p>
    <w:p>
      <w:pPr>
        <w:pStyle w:val="67"/>
        <w:widowControl w:val="0"/>
        <w:numPr>
          <w:ilvl w:val="0"/>
          <w:numId w:val="11"/>
        </w:numPr>
        <w:ind w:left="567" w:hanging="567"/>
        <w:rPr>
          <w:sz w:val="24"/>
          <w:szCs w:val="24"/>
        </w:rPr>
      </w:pPr>
      <w:r>
        <w:rPr>
          <w:sz w:val="24"/>
          <w:szCs w:val="24"/>
        </w:rPr>
        <w:t xml:space="preserve">Asman A., Srikanth R. M.: A Top Domain Ontology for Software Testing, Master Thesis, Jönköping University, Sweden, pp. 1-74, (2016) </w:t>
      </w:r>
    </w:p>
    <w:p>
      <w:pPr>
        <w:pStyle w:val="67"/>
        <w:widowControl w:val="0"/>
        <w:numPr>
          <w:ilvl w:val="0"/>
          <w:numId w:val="11"/>
        </w:numPr>
        <w:ind w:left="567" w:hanging="567"/>
        <w:rPr>
          <w:sz w:val="24"/>
          <w:szCs w:val="24"/>
        </w:rPr>
      </w:pPr>
      <w:r>
        <w:rPr>
          <w:sz w:val="24"/>
          <w:szCs w:val="24"/>
        </w:rPr>
        <w:t xml:space="preserve">Bai X., Lee S., Tsai W. T., Chen Y.: Ontology-Based Test Modeling and Partition Testing of Web Services, In IEEE Int’l Conference on Web Services (ICWS'08), pp. 465-472, (2008) </w:t>
      </w:r>
    </w:p>
    <w:p>
      <w:pPr>
        <w:pStyle w:val="67"/>
        <w:widowControl w:val="0"/>
        <w:numPr>
          <w:ilvl w:val="0"/>
          <w:numId w:val="11"/>
        </w:numPr>
        <w:ind w:left="567" w:hanging="567"/>
        <w:rPr>
          <w:sz w:val="24"/>
          <w:szCs w:val="24"/>
        </w:rPr>
      </w:pPr>
      <w:r>
        <w:rPr>
          <w:sz w:val="24"/>
          <w:szCs w:val="24"/>
        </w:rPr>
        <w:t>Barbosa E. F., Nakagawa E. Y., Riekstin A. C., Maldonado J. C.: Ontology-based Development of Testing Related Tools, 20</w:t>
      </w:r>
      <w:r>
        <w:rPr>
          <w:sz w:val="24"/>
          <w:szCs w:val="24"/>
          <w:vertAlign w:val="superscript"/>
        </w:rPr>
        <w:t>th</w:t>
      </w:r>
      <w:r>
        <w:rPr>
          <w:sz w:val="24"/>
          <w:szCs w:val="24"/>
        </w:rPr>
        <w:t xml:space="preserve"> International Conference on Software Engineering and Knowledge Engineering (SEKE'08), pp. 697-702, (2008) </w:t>
      </w:r>
    </w:p>
    <w:p>
      <w:pPr>
        <w:pStyle w:val="67"/>
        <w:widowControl w:val="0"/>
        <w:numPr>
          <w:ilvl w:val="0"/>
          <w:numId w:val="11"/>
        </w:numPr>
        <w:ind w:left="567" w:hanging="567"/>
        <w:rPr>
          <w:sz w:val="24"/>
          <w:szCs w:val="24"/>
        </w:rPr>
      </w:pPr>
      <w:r>
        <w:rPr>
          <w:sz w:val="24"/>
          <w:szCs w:val="24"/>
        </w:rPr>
        <w:t>Becker P., Papa F., Olsina L.: Process Ontology Specification for Enhancing the Process Compliance of a Measurement and Evaluation Strategy, CLEI eJnal., 18:(1), pp. 1-26, (2015)</w:t>
      </w:r>
    </w:p>
    <w:p>
      <w:pPr>
        <w:pStyle w:val="67"/>
        <w:widowControl w:val="0"/>
        <w:numPr>
          <w:ilvl w:val="0"/>
          <w:numId w:val="11"/>
        </w:numPr>
        <w:ind w:left="567" w:hanging="567"/>
        <w:rPr>
          <w:sz w:val="24"/>
          <w:szCs w:val="24"/>
        </w:rPr>
      </w:pPr>
      <w:r>
        <w:rPr>
          <w:sz w:val="24"/>
          <w:szCs w:val="24"/>
        </w:rPr>
        <w:t>Brereton P., Kitchenham B., Budgen D., Turner M., Khalil M.: Lessons from applying the systematic literature review process within the software engineering domain, Journal of Systems and Software, 80:(4), pp. 571–583, (2007)</w:t>
      </w:r>
    </w:p>
    <w:p>
      <w:pPr>
        <w:pStyle w:val="67"/>
        <w:widowControl w:val="0"/>
        <w:numPr>
          <w:ilvl w:val="0"/>
          <w:numId w:val="11"/>
        </w:numPr>
        <w:ind w:left="567" w:hanging="567"/>
        <w:rPr>
          <w:sz w:val="24"/>
          <w:szCs w:val="24"/>
        </w:rPr>
      </w:pPr>
      <w:r>
        <w:rPr>
          <w:sz w:val="24"/>
          <w:szCs w:val="24"/>
        </w:rPr>
        <w:t>Cai L., Tong W., Liu Z., Zhang J.: Test Case Reuse Based on Ontology, In15</w:t>
      </w:r>
      <w:r>
        <w:rPr>
          <w:sz w:val="24"/>
          <w:szCs w:val="24"/>
          <w:vertAlign w:val="superscript"/>
        </w:rPr>
        <w:t>th</w:t>
      </w:r>
      <w:r>
        <w:rPr>
          <w:sz w:val="24"/>
          <w:szCs w:val="24"/>
        </w:rPr>
        <w:t xml:space="preserve"> IEEE Pacific Rim International Symposium on Dependable Computing, pp. 103-108, (2009) </w:t>
      </w:r>
    </w:p>
    <w:p>
      <w:pPr>
        <w:pStyle w:val="67"/>
        <w:widowControl w:val="0"/>
        <w:ind w:left="0" w:firstLine="0"/>
        <w:rPr>
          <w:sz w:val="24"/>
          <w:szCs w:val="24"/>
        </w:rPr>
      </w:pPr>
      <w:r>
        <w:rPr>
          <w:sz w:val="24"/>
          <w:szCs w:val="24"/>
        </w:rPr>
        <w:t xml:space="preserve"> </w:t>
      </w:r>
    </w:p>
    <w:p>
      <w:pPr>
        <w:pStyle w:val="44"/>
        <w:keepNext w:val="0"/>
        <w:keepLines w:val="0"/>
        <w:widowControl w:val="0"/>
        <w:numPr>
          <w:ilvl w:val="0"/>
          <w:numId w:val="0"/>
        </w:numPr>
        <w:rPr>
          <w:sz w:val="28"/>
          <w:szCs w:val="24"/>
        </w:rPr>
      </w:pPr>
      <w:r>
        <w:rPr>
          <w:sz w:val="28"/>
          <w:szCs w:val="24"/>
        </w:rPr>
        <w:t>[Apéndice/s]</w:t>
      </w:r>
    </w:p>
    <w:p>
      <w:pPr>
        <w:pStyle w:val="67"/>
        <w:widowControl w:val="0"/>
        <w:ind w:left="0" w:firstLine="0"/>
        <w:rPr>
          <w:sz w:val="24"/>
          <w:szCs w:val="24"/>
        </w:rPr>
      </w:pPr>
    </w:p>
    <w:sectPr>
      <w:pgSz w:w="11906" w:h="16838"/>
      <w:pgMar w:top="1418" w:right="1418" w:bottom="1418" w:left="1418" w:header="2381" w:footer="2325"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 w:name="sans-serif">
    <w:altName w:val="Segoe Print"/>
    <w:panose1 w:val="00000000000000000000"/>
    <w:charset w:val="00"/>
    <w:family w:val="auto"/>
    <w:pitch w:val="default"/>
    <w:sig w:usb0="00000000" w:usb1="00000000" w:usb2="00000000" w:usb3="00000000" w:csb0="00000000" w:csb1="00000000"/>
  </w:font>
  <w:font w:name="OpenSans-Regular">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FFFFF88"/>
    <w:multiLevelType w:val="singleLevel"/>
    <w:tmpl w:val="FFFFFF88"/>
    <w:lvl w:ilvl="0" w:tentative="0">
      <w:start w:val="1"/>
      <w:numFmt w:val="decimal"/>
      <w:pStyle w:val="19"/>
      <w:lvlText w:val="%1."/>
      <w:lvlJc w:val="left"/>
      <w:pPr>
        <w:tabs>
          <w:tab w:val="left" w:pos="227"/>
        </w:tabs>
        <w:ind w:left="227" w:hanging="227"/>
      </w:pPr>
      <w:rPr>
        <w:rFonts w:hint="default"/>
      </w:rPr>
    </w:lvl>
  </w:abstractNum>
  <w:abstractNum w:abstractNumId="2">
    <w:nsid w:val="FFFFFF89"/>
    <w:multiLevelType w:val="singleLevel"/>
    <w:tmpl w:val="FFFFFF89"/>
    <w:lvl w:ilvl="0" w:tentative="0">
      <w:start w:val="1"/>
      <w:numFmt w:val="bullet"/>
      <w:pStyle w:val="20"/>
      <w:lvlText w:val=""/>
      <w:lvlJc w:val="left"/>
      <w:pPr>
        <w:tabs>
          <w:tab w:val="left" w:pos="360"/>
        </w:tabs>
        <w:ind w:left="360" w:hanging="360"/>
      </w:pPr>
      <w:rPr>
        <w:rFonts w:hint="default" w:ascii="Symbol" w:hAnsi="Symbol"/>
      </w:rPr>
    </w:lvl>
  </w:abstractNum>
  <w:abstractNum w:abstractNumId="3">
    <w:nsid w:val="118B32E5"/>
    <w:multiLevelType w:val="multilevel"/>
    <w:tmpl w:val="118B32E5"/>
    <w:lvl w:ilvl="0" w:tentative="0">
      <w:start w:val="1"/>
      <w:numFmt w:val="decimal"/>
      <w:pStyle w:val="50"/>
      <w:lvlText w:val="%1."/>
      <w:lvlJc w:val="right"/>
      <w:pPr>
        <w:tabs>
          <w:tab w:val="left" w:pos="0"/>
        </w:tabs>
        <w:ind w:left="227" w:hanging="57"/>
      </w:pPr>
      <w:rPr>
        <w:rFonts w:hint="default"/>
      </w:rPr>
    </w:lvl>
    <w:lvl w:ilvl="1" w:tentative="0">
      <w:start w:val="1"/>
      <w:numFmt w:val="lowerLetter"/>
      <w:lvlText w:val="(%2)"/>
      <w:lvlJc w:val="left"/>
      <w:pPr>
        <w:tabs>
          <w:tab w:val="left" w:pos="510"/>
        </w:tabs>
        <w:ind w:left="510" w:hanging="283"/>
      </w:pPr>
      <w:rPr>
        <w:rFonts w:hint="default"/>
      </w:rPr>
    </w:lvl>
    <w:lvl w:ilvl="2" w:tentative="0">
      <w:start w:val="1"/>
      <w:numFmt w:val="lowerRoman"/>
      <w:lvlText w:val="(%3)"/>
      <w:lvlJc w:val="left"/>
      <w:pPr>
        <w:tabs>
          <w:tab w:val="left" w:pos="851"/>
        </w:tabs>
        <w:ind w:left="851" w:hanging="341"/>
      </w:pPr>
      <w:rPr>
        <w:rFonts w:hint="default"/>
      </w:rPr>
    </w:lvl>
    <w:lvl w:ilvl="3" w:tentative="0">
      <w:start w:val="1"/>
      <w:numFmt w:val="decimal"/>
      <w:lvlText w:val="(%4)"/>
      <w:lvlJc w:val="left"/>
      <w:pPr>
        <w:tabs>
          <w:tab w:val="left" w:pos="1191"/>
        </w:tabs>
        <w:ind w:left="1191" w:hanging="340"/>
      </w:pPr>
      <w:rPr>
        <w:rFonts w:hint="default"/>
      </w:rPr>
    </w:lvl>
    <w:lvl w:ilvl="4" w:tentative="0">
      <w:start w:val="1"/>
      <w:numFmt w:val="lowerLetter"/>
      <w:lvlText w:val="(%5)"/>
      <w:lvlJc w:val="left"/>
      <w:pPr>
        <w:tabs>
          <w:tab w:val="left" w:pos="1474"/>
        </w:tabs>
        <w:ind w:left="1474" w:hanging="283"/>
      </w:pPr>
      <w:rPr>
        <w:rFonts w:hint="default"/>
      </w:rPr>
    </w:lvl>
    <w:lvl w:ilvl="5" w:tentative="0">
      <w:start w:val="1"/>
      <w:numFmt w:val="lowerRoman"/>
      <w:lvlText w:val="(%6)"/>
      <w:lvlJc w:val="left"/>
      <w:pPr>
        <w:tabs>
          <w:tab w:val="left" w:pos="1814"/>
        </w:tabs>
        <w:ind w:left="1814" w:hanging="340"/>
      </w:pPr>
      <w:rPr>
        <w:rFonts w:hint="default"/>
      </w:rPr>
    </w:lvl>
    <w:lvl w:ilvl="6" w:tentative="0">
      <w:start w:val="1"/>
      <w:numFmt w:val="decimal"/>
      <w:lvlText w:val="%7."/>
      <w:lvlJc w:val="left"/>
      <w:pPr>
        <w:tabs>
          <w:tab w:val="left" w:pos="2155"/>
        </w:tabs>
        <w:ind w:left="2155" w:hanging="341"/>
      </w:pPr>
      <w:rPr>
        <w:rFonts w:hint="default"/>
      </w:rPr>
    </w:lvl>
    <w:lvl w:ilvl="7" w:tentative="0">
      <w:start w:val="1"/>
      <w:numFmt w:val="lowerLetter"/>
      <w:lvlText w:val="%8."/>
      <w:lvlJc w:val="left"/>
      <w:pPr>
        <w:tabs>
          <w:tab w:val="left" w:pos="2381"/>
        </w:tabs>
        <w:ind w:left="2381" w:hanging="226"/>
      </w:pPr>
      <w:rPr>
        <w:rFonts w:hint="default"/>
      </w:rPr>
    </w:lvl>
    <w:lvl w:ilvl="8" w:tentative="0">
      <w:start w:val="1"/>
      <w:numFmt w:val="lowerRoman"/>
      <w:lvlText w:val="%9."/>
      <w:lvlJc w:val="left"/>
      <w:pPr>
        <w:tabs>
          <w:tab w:val="left" w:pos="2722"/>
        </w:tabs>
        <w:ind w:left="2722" w:hanging="341"/>
      </w:pPr>
      <w:rPr>
        <w:rFonts w:hint="default"/>
      </w:rPr>
    </w:lvl>
  </w:abstractNum>
  <w:abstractNum w:abstractNumId="4">
    <w:nsid w:val="1BC6D8CB"/>
    <w:multiLevelType w:val="multilevel"/>
    <w:tmpl w:val="1BC6D8C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1F397F84"/>
    <w:multiLevelType w:val="multilevel"/>
    <w:tmpl w:val="1F397F84"/>
    <w:lvl w:ilvl="0" w:tentative="0">
      <w:start w:val="1"/>
      <w:numFmt w:val="bullet"/>
      <w:pStyle w:val="38"/>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6">
    <w:nsid w:val="395E0BFC"/>
    <w:multiLevelType w:val="multilevel"/>
    <w:tmpl w:val="395E0B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F404C9F"/>
    <w:multiLevelType w:val="multilevel"/>
    <w:tmpl w:val="6F404C9F"/>
    <w:lvl w:ilvl="0" w:tentative="0">
      <w:start w:val="1"/>
      <w:numFmt w:val="bullet"/>
      <w:pStyle w:val="39"/>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8">
    <w:nsid w:val="7738779A"/>
    <w:multiLevelType w:val="multilevel"/>
    <w:tmpl w:val="7738779A"/>
    <w:lvl w:ilvl="0" w:tentative="0">
      <w:start w:val="1"/>
      <w:numFmt w:val="decimal"/>
      <w:pStyle w:val="44"/>
      <w:lvlText w:val="%1"/>
      <w:lvlJc w:val="left"/>
      <w:pPr>
        <w:tabs>
          <w:tab w:val="left" w:pos="567"/>
        </w:tabs>
        <w:ind w:left="567" w:hanging="567"/>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9">
    <w:nsid w:val="7D9521C8"/>
    <w:multiLevelType w:val="multilevel"/>
    <w:tmpl w:val="7D9521C8"/>
    <w:lvl w:ilvl="0" w:tentative="0">
      <w:start w:val="1"/>
      <w:numFmt w:val="decimal"/>
      <w:pStyle w:val="52"/>
      <w:lvlText w:val="%1."/>
      <w:lvlJc w:val="right"/>
      <w:pPr>
        <w:tabs>
          <w:tab w:val="left" w:pos="341"/>
        </w:tabs>
        <w:ind w:left="341" w:hanging="114"/>
      </w:pPr>
      <w:rPr>
        <w:rFonts w:hint="default"/>
      </w:rPr>
    </w:lvl>
    <w:lvl w:ilvl="1" w:tentative="0">
      <w:start w:val="1"/>
      <w:numFmt w:val="lowerLetter"/>
      <w:lvlText w:val="%2."/>
      <w:lvlJc w:val="left"/>
      <w:pPr>
        <w:tabs>
          <w:tab w:val="left" w:pos="2010"/>
        </w:tabs>
        <w:ind w:left="2010" w:hanging="360"/>
      </w:pPr>
      <w:rPr>
        <w:rFonts w:hint="default"/>
      </w:rPr>
    </w:lvl>
    <w:lvl w:ilvl="2" w:tentative="0">
      <w:start w:val="1"/>
      <w:numFmt w:val="lowerRoman"/>
      <w:lvlText w:val="%3."/>
      <w:lvlJc w:val="right"/>
      <w:pPr>
        <w:tabs>
          <w:tab w:val="left" w:pos="2730"/>
        </w:tabs>
        <w:ind w:left="2730" w:hanging="180"/>
      </w:pPr>
      <w:rPr>
        <w:rFonts w:hint="default"/>
      </w:rPr>
    </w:lvl>
    <w:lvl w:ilvl="3" w:tentative="0">
      <w:start w:val="1"/>
      <w:numFmt w:val="decimal"/>
      <w:lvlText w:val="%4."/>
      <w:lvlJc w:val="left"/>
      <w:pPr>
        <w:tabs>
          <w:tab w:val="left" w:pos="3450"/>
        </w:tabs>
        <w:ind w:left="3450" w:hanging="360"/>
      </w:pPr>
      <w:rPr>
        <w:rFonts w:hint="default"/>
      </w:rPr>
    </w:lvl>
    <w:lvl w:ilvl="4" w:tentative="0">
      <w:start w:val="1"/>
      <w:numFmt w:val="lowerLetter"/>
      <w:lvlText w:val="%5."/>
      <w:lvlJc w:val="left"/>
      <w:pPr>
        <w:tabs>
          <w:tab w:val="left" w:pos="4170"/>
        </w:tabs>
        <w:ind w:left="4170" w:hanging="360"/>
      </w:pPr>
      <w:rPr>
        <w:rFonts w:hint="default"/>
      </w:rPr>
    </w:lvl>
    <w:lvl w:ilvl="5" w:tentative="0">
      <w:start w:val="1"/>
      <w:numFmt w:val="lowerRoman"/>
      <w:lvlText w:val="%6."/>
      <w:lvlJc w:val="right"/>
      <w:pPr>
        <w:tabs>
          <w:tab w:val="left" w:pos="4890"/>
        </w:tabs>
        <w:ind w:left="4890" w:hanging="180"/>
      </w:pPr>
      <w:rPr>
        <w:rFonts w:hint="default"/>
      </w:rPr>
    </w:lvl>
    <w:lvl w:ilvl="6" w:tentative="0">
      <w:start w:val="1"/>
      <w:numFmt w:val="decimal"/>
      <w:lvlText w:val="%7."/>
      <w:lvlJc w:val="left"/>
      <w:pPr>
        <w:tabs>
          <w:tab w:val="left" w:pos="5610"/>
        </w:tabs>
        <w:ind w:left="5610" w:hanging="360"/>
      </w:pPr>
      <w:rPr>
        <w:rFonts w:hint="default"/>
      </w:rPr>
    </w:lvl>
    <w:lvl w:ilvl="7" w:tentative="0">
      <w:start w:val="1"/>
      <w:numFmt w:val="lowerLetter"/>
      <w:lvlText w:val="%8."/>
      <w:lvlJc w:val="left"/>
      <w:pPr>
        <w:tabs>
          <w:tab w:val="left" w:pos="6330"/>
        </w:tabs>
        <w:ind w:left="6330" w:hanging="360"/>
      </w:pPr>
      <w:rPr>
        <w:rFonts w:hint="default"/>
      </w:rPr>
    </w:lvl>
    <w:lvl w:ilvl="8" w:tentative="0">
      <w:start w:val="1"/>
      <w:numFmt w:val="lowerRoman"/>
      <w:lvlText w:val="%9."/>
      <w:lvlJc w:val="right"/>
      <w:pPr>
        <w:tabs>
          <w:tab w:val="left" w:pos="7050"/>
        </w:tabs>
        <w:ind w:left="7050" w:hanging="180"/>
      </w:pPr>
      <w:rPr>
        <w:rFonts w:hint="default"/>
      </w:rPr>
    </w:lvl>
  </w:abstractNum>
  <w:abstractNum w:abstractNumId="10">
    <w:nsid w:val="7E2FE488"/>
    <w:multiLevelType w:val="singleLevel"/>
    <w:tmpl w:val="7E2FE488"/>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5"/>
  </w:num>
  <w:num w:numId="4">
    <w:abstractNumId w:val="7"/>
  </w:num>
  <w:num w:numId="5">
    <w:abstractNumId w:val="8"/>
  </w:num>
  <w:num w:numId="6">
    <w:abstractNumId w:val="3"/>
  </w:num>
  <w:num w:numId="7">
    <w:abstractNumId w:val="9"/>
  </w:num>
  <w:num w:numId="8">
    <w:abstractNumId w:val="4"/>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hideSpelling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attachedTemplate r:id="rId1"/>
  <w:documentProtection w:enforcement="0"/>
  <w:defaultTabStop w:val="708"/>
  <w:autoHyphenation/>
  <w:hyphenationZone w:val="400"/>
  <w:doNotHyphenateCaps/>
  <w:evenAndOddHeaders w:val="1"/>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AFE"/>
    <w:rsid w:val="0000048D"/>
    <w:rsid w:val="00001B63"/>
    <w:rsid w:val="00001C46"/>
    <w:rsid w:val="00001D84"/>
    <w:rsid w:val="00002781"/>
    <w:rsid w:val="00002A04"/>
    <w:rsid w:val="00002F2C"/>
    <w:rsid w:val="00004360"/>
    <w:rsid w:val="00004C8C"/>
    <w:rsid w:val="000056D0"/>
    <w:rsid w:val="00007049"/>
    <w:rsid w:val="00007673"/>
    <w:rsid w:val="00007AC7"/>
    <w:rsid w:val="00007D47"/>
    <w:rsid w:val="00007E7C"/>
    <w:rsid w:val="00007FA2"/>
    <w:rsid w:val="000110D3"/>
    <w:rsid w:val="000119CC"/>
    <w:rsid w:val="00012673"/>
    <w:rsid w:val="00013079"/>
    <w:rsid w:val="0001478E"/>
    <w:rsid w:val="0001677C"/>
    <w:rsid w:val="00016E7F"/>
    <w:rsid w:val="00017209"/>
    <w:rsid w:val="00017361"/>
    <w:rsid w:val="00017699"/>
    <w:rsid w:val="00020099"/>
    <w:rsid w:val="00020148"/>
    <w:rsid w:val="00020753"/>
    <w:rsid w:val="000209FE"/>
    <w:rsid w:val="00020A2F"/>
    <w:rsid w:val="00021472"/>
    <w:rsid w:val="00023ADB"/>
    <w:rsid w:val="00023E64"/>
    <w:rsid w:val="0002434D"/>
    <w:rsid w:val="00025217"/>
    <w:rsid w:val="00025251"/>
    <w:rsid w:val="000265E9"/>
    <w:rsid w:val="00026F81"/>
    <w:rsid w:val="000275E8"/>
    <w:rsid w:val="000310FD"/>
    <w:rsid w:val="000316BC"/>
    <w:rsid w:val="00031B46"/>
    <w:rsid w:val="00031B7B"/>
    <w:rsid w:val="00032466"/>
    <w:rsid w:val="00032D4B"/>
    <w:rsid w:val="000338C4"/>
    <w:rsid w:val="00035058"/>
    <w:rsid w:val="000353CE"/>
    <w:rsid w:val="0003577B"/>
    <w:rsid w:val="000357AD"/>
    <w:rsid w:val="00037EEF"/>
    <w:rsid w:val="00037F9B"/>
    <w:rsid w:val="00040B84"/>
    <w:rsid w:val="00041DF5"/>
    <w:rsid w:val="00042B47"/>
    <w:rsid w:val="00043927"/>
    <w:rsid w:val="000442EB"/>
    <w:rsid w:val="000449A2"/>
    <w:rsid w:val="00044B21"/>
    <w:rsid w:val="000457D8"/>
    <w:rsid w:val="00046067"/>
    <w:rsid w:val="00046113"/>
    <w:rsid w:val="00046317"/>
    <w:rsid w:val="000467A8"/>
    <w:rsid w:val="000469C8"/>
    <w:rsid w:val="00046E33"/>
    <w:rsid w:val="00050628"/>
    <w:rsid w:val="00050EFC"/>
    <w:rsid w:val="000514CD"/>
    <w:rsid w:val="00052B81"/>
    <w:rsid w:val="000530E5"/>
    <w:rsid w:val="00053B76"/>
    <w:rsid w:val="00055902"/>
    <w:rsid w:val="0005741F"/>
    <w:rsid w:val="0006021A"/>
    <w:rsid w:val="000602F1"/>
    <w:rsid w:val="00060984"/>
    <w:rsid w:val="00061443"/>
    <w:rsid w:val="000615DC"/>
    <w:rsid w:val="00066495"/>
    <w:rsid w:val="00066E6A"/>
    <w:rsid w:val="00067078"/>
    <w:rsid w:val="00067F65"/>
    <w:rsid w:val="0007251D"/>
    <w:rsid w:val="00072676"/>
    <w:rsid w:val="00072FA9"/>
    <w:rsid w:val="00075F71"/>
    <w:rsid w:val="00075FB4"/>
    <w:rsid w:val="00076A5F"/>
    <w:rsid w:val="000807F4"/>
    <w:rsid w:val="00080AD0"/>
    <w:rsid w:val="00080D8B"/>
    <w:rsid w:val="00080E5B"/>
    <w:rsid w:val="00082823"/>
    <w:rsid w:val="0008306E"/>
    <w:rsid w:val="00083617"/>
    <w:rsid w:val="00083B19"/>
    <w:rsid w:val="000844C2"/>
    <w:rsid w:val="00084D7A"/>
    <w:rsid w:val="00084E82"/>
    <w:rsid w:val="000854D9"/>
    <w:rsid w:val="00086665"/>
    <w:rsid w:val="00086B90"/>
    <w:rsid w:val="00087215"/>
    <w:rsid w:val="000879D3"/>
    <w:rsid w:val="0009376D"/>
    <w:rsid w:val="00094E76"/>
    <w:rsid w:val="00096B8B"/>
    <w:rsid w:val="00097947"/>
    <w:rsid w:val="000A00D3"/>
    <w:rsid w:val="000A08A7"/>
    <w:rsid w:val="000A1B7A"/>
    <w:rsid w:val="000A2A38"/>
    <w:rsid w:val="000A37CD"/>
    <w:rsid w:val="000A5132"/>
    <w:rsid w:val="000A545C"/>
    <w:rsid w:val="000A5BD9"/>
    <w:rsid w:val="000A661A"/>
    <w:rsid w:val="000A726F"/>
    <w:rsid w:val="000A733E"/>
    <w:rsid w:val="000B553B"/>
    <w:rsid w:val="000B5726"/>
    <w:rsid w:val="000B610B"/>
    <w:rsid w:val="000B7AFD"/>
    <w:rsid w:val="000B7E37"/>
    <w:rsid w:val="000C0D9F"/>
    <w:rsid w:val="000C1027"/>
    <w:rsid w:val="000C1161"/>
    <w:rsid w:val="000C1686"/>
    <w:rsid w:val="000C4771"/>
    <w:rsid w:val="000C4CC4"/>
    <w:rsid w:val="000C51EC"/>
    <w:rsid w:val="000C5BDE"/>
    <w:rsid w:val="000C7F62"/>
    <w:rsid w:val="000D0056"/>
    <w:rsid w:val="000D0BFA"/>
    <w:rsid w:val="000D11F3"/>
    <w:rsid w:val="000D38C4"/>
    <w:rsid w:val="000D49D6"/>
    <w:rsid w:val="000D6139"/>
    <w:rsid w:val="000D62E4"/>
    <w:rsid w:val="000D63D0"/>
    <w:rsid w:val="000D6B4D"/>
    <w:rsid w:val="000E1DE7"/>
    <w:rsid w:val="000E25CC"/>
    <w:rsid w:val="000E2931"/>
    <w:rsid w:val="000E2F4A"/>
    <w:rsid w:val="000E4B94"/>
    <w:rsid w:val="000E6ACC"/>
    <w:rsid w:val="000E6D13"/>
    <w:rsid w:val="000F1CA2"/>
    <w:rsid w:val="000F273E"/>
    <w:rsid w:val="000F328B"/>
    <w:rsid w:val="000F3566"/>
    <w:rsid w:val="000F3B06"/>
    <w:rsid w:val="000F5CCF"/>
    <w:rsid w:val="000F6DB2"/>
    <w:rsid w:val="000F7907"/>
    <w:rsid w:val="000F7E2E"/>
    <w:rsid w:val="001000F9"/>
    <w:rsid w:val="0010111B"/>
    <w:rsid w:val="001013E1"/>
    <w:rsid w:val="00101ADD"/>
    <w:rsid w:val="00101F31"/>
    <w:rsid w:val="0010332C"/>
    <w:rsid w:val="00103643"/>
    <w:rsid w:val="00105935"/>
    <w:rsid w:val="00105DB3"/>
    <w:rsid w:val="00106BF0"/>
    <w:rsid w:val="00107078"/>
    <w:rsid w:val="00107CF4"/>
    <w:rsid w:val="001106A4"/>
    <w:rsid w:val="00111A5E"/>
    <w:rsid w:val="00111F01"/>
    <w:rsid w:val="00114ACB"/>
    <w:rsid w:val="001160AD"/>
    <w:rsid w:val="00116689"/>
    <w:rsid w:val="0011735B"/>
    <w:rsid w:val="0011738B"/>
    <w:rsid w:val="00117635"/>
    <w:rsid w:val="00122283"/>
    <w:rsid w:val="0012325C"/>
    <w:rsid w:val="00123D51"/>
    <w:rsid w:val="001242F1"/>
    <w:rsid w:val="00125388"/>
    <w:rsid w:val="001261F4"/>
    <w:rsid w:val="00127548"/>
    <w:rsid w:val="00127790"/>
    <w:rsid w:val="001277A9"/>
    <w:rsid w:val="00132FC7"/>
    <w:rsid w:val="00135317"/>
    <w:rsid w:val="001369AF"/>
    <w:rsid w:val="00137D87"/>
    <w:rsid w:val="00141FEC"/>
    <w:rsid w:val="001427C7"/>
    <w:rsid w:val="0014408E"/>
    <w:rsid w:val="00144917"/>
    <w:rsid w:val="001460E6"/>
    <w:rsid w:val="00146114"/>
    <w:rsid w:val="001462C6"/>
    <w:rsid w:val="001469C8"/>
    <w:rsid w:val="00146D13"/>
    <w:rsid w:val="00147725"/>
    <w:rsid w:val="00147D6B"/>
    <w:rsid w:val="00150C37"/>
    <w:rsid w:val="00151772"/>
    <w:rsid w:val="00153EE9"/>
    <w:rsid w:val="00154B99"/>
    <w:rsid w:val="00155B6A"/>
    <w:rsid w:val="00155D11"/>
    <w:rsid w:val="0015614D"/>
    <w:rsid w:val="0015721A"/>
    <w:rsid w:val="00157CAD"/>
    <w:rsid w:val="00157D71"/>
    <w:rsid w:val="001608E5"/>
    <w:rsid w:val="001611B5"/>
    <w:rsid w:val="00162C77"/>
    <w:rsid w:val="0016340C"/>
    <w:rsid w:val="001638A6"/>
    <w:rsid w:val="001642D5"/>
    <w:rsid w:val="001658D9"/>
    <w:rsid w:val="00165962"/>
    <w:rsid w:val="00166009"/>
    <w:rsid w:val="001664E1"/>
    <w:rsid w:val="00166A64"/>
    <w:rsid w:val="00166BB1"/>
    <w:rsid w:val="00166F95"/>
    <w:rsid w:val="0016745E"/>
    <w:rsid w:val="00167679"/>
    <w:rsid w:val="00170212"/>
    <w:rsid w:val="0017095D"/>
    <w:rsid w:val="00170DF0"/>
    <w:rsid w:val="00171382"/>
    <w:rsid w:val="00171521"/>
    <w:rsid w:val="0017157C"/>
    <w:rsid w:val="00172346"/>
    <w:rsid w:val="00174194"/>
    <w:rsid w:val="00176368"/>
    <w:rsid w:val="001772D7"/>
    <w:rsid w:val="0017798C"/>
    <w:rsid w:val="0018002B"/>
    <w:rsid w:val="001806F5"/>
    <w:rsid w:val="001824A5"/>
    <w:rsid w:val="001831F8"/>
    <w:rsid w:val="0018431A"/>
    <w:rsid w:val="001849E1"/>
    <w:rsid w:val="00186734"/>
    <w:rsid w:val="0019175E"/>
    <w:rsid w:val="00191F31"/>
    <w:rsid w:val="00192B0D"/>
    <w:rsid w:val="00193212"/>
    <w:rsid w:val="00194969"/>
    <w:rsid w:val="00194C67"/>
    <w:rsid w:val="00195587"/>
    <w:rsid w:val="00195C12"/>
    <w:rsid w:val="001966B7"/>
    <w:rsid w:val="00196A05"/>
    <w:rsid w:val="001978B0"/>
    <w:rsid w:val="00197949"/>
    <w:rsid w:val="001A0000"/>
    <w:rsid w:val="001A0363"/>
    <w:rsid w:val="001A0562"/>
    <w:rsid w:val="001A33AC"/>
    <w:rsid w:val="001A387C"/>
    <w:rsid w:val="001A3BE4"/>
    <w:rsid w:val="001A4455"/>
    <w:rsid w:val="001A5FD8"/>
    <w:rsid w:val="001A6705"/>
    <w:rsid w:val="001A6736"/>
    <w:rsid w:val="001B176F"/>
    <w:rsid w:val="001B33A0"/>
    <w:rsid w:val="001B358F"/>
    <w:rsid w:val="001B36BD"/>
    <w:rsid w:val="001B3E34"/>
    <w:rsid w:val="001B4391"/>
    <w:rsid w:val="001B48DE"/>
    <w:rsid w:val="001B4E7A"/>
    <w:rsid w:val="001B59C5"/>
    <w:rsid w:val="001B6473"/>
    <w:rsid w:val="001B79DF"/>
    <w:rsid w:val="001C020A"/>
    <w:rsid w:val="001C02CA"/>
    <w:rsid w:val="001C29E3"/>
    <w:rsid w:val="001C29EC"/>
    <w:rsid w:val="001C2AB7"/>
    <w:rsid w:val="001C2DF4"/>
    <w:rsid w:val="001C340C"/>
    <w:rsid w:val="001C3538"/>
    <w:rsid w:val="001C3E65"/>
    <w:rsid w:val="001C4AE4"/>
    <w:rsid w:val="001C4BED"/>
    <w:rsid w:val="001C527D"/>
    <w:rsid w:val="001C63B2"/>
    <w:rsid w:val="001C6F0B"/>
    <w:rsid w:val="001C71A5"/>
    <w:rsid w:val="001D1879"/>
    <w:rsid w:val="001D1F52"/>
    <w:rsid w:val="001D23A4"/>
    <w:rsid w:val="001D3802"/>
    <w:rsid w:val="001D3DE9"/>
    <w:rsid w:val="001D3FE6"/>
    <w:rsid w:val="001D545F"/>
    <w:rsid w:val="001D5BB4"/>
    <w:rsid w:val="001D60C9"/>
    <w:rsid w:val="001E147F"/>
    <w:rsid w:val="001E190A"/>
    <w:rsid w:val="001E2AA4"/>
    <w:rsid w:val="001E2F0F"/>
    <w:rsid w:val="001E4718"/>
    <w:rsid w:val="001E62A6"/>
    <w:rsid w:val="001F0861"/>
    <w:rsid w:val="001F17E9"/>
    <w:rsid w:val="001F19C4"/>
    <w:rsid w:val="001F209A"/>
    <w:rsid w:val="001F5985"/>
    <w:rsid w:val="001F6FC0"/>
    <w:rsid w:val="001F7036"/>
    <w:rsid w:val="001F780F"/>
    <w:rsid w:val="001F7BD4"/>
    <w:rsid w:val="0020207D"/>
    <w:rsid w:val="0020229D"/>
    <w:rsid w:val="0020355E"/>
    <w:rsid w:val="002036A7"/>
    <w:rsid w:val="00203963"/>
    <w:rsid w:val="00205B9D"/>
    <w:rsid w:val="002060A7"/>
    <w:rsid w:val="00207FD6"/>
    <w:rsid w:val="0021101F"/>
    <w:rsid w:val="0021128D"/>
    <w:rsid w:val="00211FB2"/>
    <w:rsid w:val="00212960"/>
    <w:rsid w:val="002131D5"/>
    <w:rsid w:val="00215698"/>
    <w:rsid w:val="0021580D"/>
    <w:rsid w:val="00215E1E"/>
    <w:rsid w:val="00215E58"/>
    <w:rsid w:val="00216721"/>
    <w:rsid w:val="00216DA0"/>
    <w:rsid w:val="00216DBF"/>
    <w:rsid w:val="00217118"/>
    <w:rsid w:val="002175EA"/>
    <w:rsid w:val="00220BEC"/>
    <w:rsid w:val="00221087"/>
    <w:rsid w:val="00222592"/>
    <w:rsid w:val="00223838"/>
    <w:rsid w:val="00224F23"/>
    <w:rsid w:val="00226413"/>
    <w:rsid w:val="002266E8"/>
    <w:rsid w:val="00227E7F"/>
    <w:rsid w:val="00230355"/>
    <w:rsid w:val="00231426"/>
    <w:rsid w:val="00231647"/>
    <w:rsid w:val="0023407B"/>
    <w:rsid w:val="00234249"/>
    <w:rsid w:val="00234E5C"/>
    <w:rsid w:val="00235373"/>
    <w:rsid w:val="00235A11"/>
    <w:rsid w:val="00237757"/>
    <w:rsid w:val="002426CC"/>
    <w:rsid w:val="00243F19"/>
    <w:rsid w:val="00245225"/>
    <w:rsid w:val="0024530E"/>
    <w:rsid w:val="002456CC"/>
    <w:rsid w:val="002475D7"/>
    <w:rsid w:val="002502F6"/>
    <w:rsid w:val="0025031E"/>
    <w:rsid w:val="00250774"/>
    <w:rsid w:val="00250EE9"/>
    <w:rsid w:val="002515E7"/>
    <w:rsid w:val="002534C9"/>
    <w:rsid w:val="00253B47"/>
    <w:rsid w:val="0025416B"/>
    <w:rsid w:val="00254E04"/>
    <w:rsid w:val="00256282"/>
    <w:rsid w:val="00257E8D"/>
    <w:rsid w:val="00260473"/>
    <w:rsid w:val="00260587"/>
    <w:rsid w:val="00260ABE"/>
    <w:rsid w:val="00262545"/>
    <w:rsid w:val="00262599"/>
    <w:rsid w:val="00262C9C"/>
    <w:rsid w:val="00263431"/>
    <w:rsid w:val="00263F78"/>
    <w:rsid w:val="002641EF"/>
    <w:rsid w:val="00264F35"/>
    <w:rsid w:val="00265BDF"/>
    <w:rsid w:val="00265DAA"/>
    <w:rsid w:val="00266012"/>
    <w:rsid w:val="002664DC"/>
    <w:rsid w:val="00266838"/>
    <w:rsid w:val="00266BC2"/>
    <w:rsid w:val="00270308"/>
    <w:rsid w:val="00270C2F"/>
    <w:rsid w:val="00271AD0"/>
    <w:rsid w:val="002721CF"/>
    <w:rsid w:val="00272D44"/>
    <w:rsid w:val="00274977"/>
    <w:rsid w:val="00276B4D"/>
    <w:rsid w:val="00277590"/>
    <w:rsid w:val="00277F1F"/>
    <w:rsid w:val="002806A8"/>
    <w:rsid w:val="00280B29"/>
    <w:rsid w:val="00282984"/>
    <w:rsid w:val="00283B6C"/>
    <w:rsid w:val="002843E6"/>
    <w:rsid w:val="002852BF"/>
    <w:rsid w:val="00285BA2"/>
    <w:rsid w:val="00286B9C"/>
    <w:rsid w:val="00290003"/>
    <w:rsid w:val="00290429"/>
    <w:rsid w:val="00290511"/>
    <w:rsid w:val="00290A42"/>
    <w:rsid w:val="00291578"/>
    <w:rsid w:val="00293638"/>
    <w:rsid w:val="00294524"/>
    <w:rsid w:val="00294B62"/>
    <w:rsid w:val="00294CB2"/>
    <w:rsid w:val="00295002"/>
    <w:rsid w:val="00295195"/>
    <w:rsid w:val="002962EE"/>
    <w:rsid w:val="00296AFA"/>
    <w:rsid w:val="00296F95"/>
    <w:rsid w:val="002972BB"/>
    <w:rsid w:val="002A05BB"/>
    <w:rsid w:val="002A09EE"/>
    <w:rsid w:val="002A1129"/>
    <w:rsid w:val="002A13F1"/>
    <w:rsid w:val="002A2986"/>
    <w:rsid w:val="002A400F"/>
    <w:rsid w:val="002A61A8"/>
    <w:rsid w:val="002A76F9"/>
    <w:rsid w:val="002B095C"/>
    <w:rsid w:val="002B0C6E"/>
    <w:rsid w:val="002B15BE"/>
    <w:rsid w:val="002B26C2"/>
    <w:rsid w:val="002B4919"/>
    <w:rsid w:val="002B4AC5"/>
    <w:rsid w:val="002B55F9"/>
    <w:rsid w:val="002B5960"/>
    <w:rsid w:val="002B797B"/>
    <w:rsid w:val="002C0403"/>
    <w:rsid w:val="002C4A19"/>
    <w:rsid w:val="002C5410"/>
    <w:rsid w:val="002C6F48"/>
    <w:rsid w:val="002C7C4B"/>
    <w:rsid w:val="002D1EA6"/>
    <w:rsid w:val="002D20E2"/>
    <w:rsid w:val="002D228D"/>
    <w:rsid w:val="002D236C"/>
    <w:rsid w:val="002D2B72"/>
    <w:rsid w:val="002D371F"/>
    <w:rsid w:val="002D3EAB"/>
    <w:rsid w:val="002D44B2"/>
    <w:rsid w:val="002D4916"/>
    <w:rsid w:val="002D6169"/>
    <w:rsid w:val="002D6886"/>
    <w:rsid w:val="002D6FDA"/>
    <w:rsid w:val="002D70E4"/>
    <w:rsid w:val="002E170D"/>
    <w:rsid w:val="002E2225"/>
    <w:rsid w:val="002E2606"/>
    <w:rsid w:val="002E511E"/>
    <w:rsid w:val="002E597F"/>
    <w:rsid w:val="002E5A5C"/>
    <w:rsid w:val="002E6021"/>
    <w:rsid w:val="002E6BE3"/>
    <w:rsid w:val="002E7A98"/>
    <w:rsid w:val="002F0E30"/>
    <w:rsid w:val="002F1266"/>
    <w:rsid w:val="002F1369"/>
    <w:rsid w:val="002F14DB"/>
    <w:rsid w:val="002F2048"/>
    <w:rsid w:val="002F2D50"/>
    <w:rsid w:val="002F3049"/>
    <w:rsid w:val="002F4334"/>
    <w:rsid w:val="002F4614"/>
    <w:rsid w:val="002F5F9C"/>
    <w:rsid w:val="002F6357"/>
    <w:rsid w:val="002F6863"/>
    <w:rsid w:val="003005F0"/>
    <w:rsid w:val="003015C7"/>
    <w:rsid w:val="003016BC"/>
    <w:rsid w:val="00301C01"/>
    <w:rsid w:val="00305CD6"/>
    <w:rsid w:val="0030695A"/>
    <w:rsid w:val="00307478"/>
    <w:rsid w:val="00307A7D"/>
    <w:rsid w:val="00311928"/>
    <w:rsid w:val="003127B5"/>
    <w:rsid w:val="00314891"/>
    <w:rsid w:val="00314DD2"/>
    <w:rsid w:val="00315D00"/>
    <w:rsid w:val="003163FD"/>
    <w:rsid w:val="003167D9"/>
    <w:rsid w:val="00316A63"/>
    <w:rsid w:val="00316D34"/>
    <w:rsid w:val="00316D5D"/>
    <w:rsid w:val="00320649"/>
    <w:rsid w:val="00321037"/>
    <w:rsid w:val="0032143B"/>
    <w:rsid w:val="00322ED2"/>
    <w:rsid w:val="003231C7"/>
    <w:rsid w:val="00323749"/>
    <w:rsid w:val="00323A3E"/>
    <w:rsid w:val="00323FA6"/>
    <w:rsid w:val="00324C24"/>
    <w:rsid w:val="00326742"/>
    <w:rsid w:val="00326767"/>
    <w:rsid w:val="003268B5"/>
    <w:rsid w:val="00326E16"/>
    <w:rsid w:val="00330112"/>
    <w:rsid w:val="00330B0B"/>
    <w:rsid w:val="00330BF1"/>
    <w:rsid w:val="00333363"/>
    <w:rsid w:val="00333D2F"/>
    <w:rsid w:val="003344E1"/>
    <w:rsid w:val="0033463D"/>
    <w:rsid w:val="003348E2"/>
    <w:rsid w:val="00334A2E"/>
    <w:rsid w:val="00334A48"/>
    <w:rsid w:val="00335C63"/>
    <w:rsid w:val="00335EED"/>
    <w:rsid w:val="00337C45"/>
    <w:rsid w:val="0034020A"/>
    <w:rsid w:val="00340807"/>
    <w:rsid w:val="0034114D"/>
    <w:rsid w:val="003419DF"/>
    <w:rsid w:val="00341FEA"/>
    <w:rsid w:val="00343774"/>
    <w:rsid w:val="00345026"/>
    <w:rsid w:val="0034575B"/>
    <w:rsid w:val="0034784C"/>
    <w:rsid w:val="003479AC"/>
    <w:rsid w:val="00347B36"/>
    <w:rsid w:val="00350B43"/>
    <w:rsid w:val="00352199"/>
    <w:rsid w:val="0035505F"/>
    <w:rsid w:val="003557F7"/>
    <w:rsid w:val="0035587E"/>
    <w:rsid w:val="00356193"/>
    <w:rsid w:val="0035641D"/>
    <w:rsid w:val="0035650A"/>
    <w:rsid w:val="003565FE"/>
    <w:rsid w:val="0036138C"/>
    <w:rsid w:val="0036203B"/>
    <w:rsid w:val="00363946"/>
    <w:rsid w:val="00364A0D"/>
    <w:rsid w:val="0036546D"/>
    <w:rsid w:val="00365993"/>
    <w:rsid w:val="00366A5A"/>
    <w:rsid w:val="00367A0B"/>
    <w:rsid w:val="00370048"/>
    <w:rsid w:val="00372546"/>
    <w:rsid w:val="003726E1"/>
    <w:rsid w:val="00372DB8"/>
    <w:rsid w:val="00373FB8"/>
    <w:rsid w:val="003745DD"/>
    <w:rsid w:val="00375C27"/>
    <w:rsid w:val="00377C44"/>
    <w:rsid w:val="00377EBE"/>
    <w:rsid w:val="003802BA"/>
    <w:rsid w:val="00381C60"/>
    <w:rsid w:val="00384E67"/>
    <w:rsid w:val="0038559D"/>
    <w:rsid w:val="0038736C"/>
    <w:rsid w:val="003874A9"/>
    <w:rsid w:val="00387838"/>
    <w:rsid w:val="00387E3C"/>
    <w:rsid w:val="00390807"/>
    <w:rsid w:val="003911B6"/>
    <w:rsid w:val="003925CF"/>
    <w:rsid w:val="00394974"/>
    <w:rsid w:val="00396271"/>
    <w:rsid w:val="0039651B"/>
    <w:rsid w:val="00397156"/>
    <w:rsid w:val="003A1D20"/>
    <w:rsid w:val="003A2006"/>
    <w:rsid w:val="003A20AB"/>
    <w:rsid w:val="003A2E16"/>
    <w:rsid w:val="003A31BF"/>
    <w:rsid w:val="003A3A3C"/>
    <w:rsid w:val="003A4095"/>
    <w:rsid w:val="003A4C89"/>
    <w:rsid w:val="003A50E0"/>
    <w:rsid w:val="003A560E"/>
    <w:rsid w:val="003A70E6"/>
    <w:rsid w:val="003A7A57"/>
    <w:rsid w:val="003A7F90"/>
    <w:rsid w:val="003B1087"/>
    <w:rsid w:val="003B1618"/>
    <w:rsid w:val="003B1663"/>
    <w:rsid w:val="003B181B"/>
    <w:rsid w:val="003B23F6"/>
    <w:rsid w:val="003B3665"/>
    <w:rsid w:val="003B3B8C"/>
    <w:rsid w:val="003B49CB"/>
    <w:rsid w:val="003B64B8"/>
    <w:rsid w:val="003B7686"/>
    <w:rsid w:val="003C36C6"/>
    <w:rsid w:val="003C3915"/>
    <w:rsid w:val="003C3A3D"/>
    <w:rsid w:val="003C4125"/>
    <w:rsid w:val="003C4612"/>
    <w:rsid w:val="003C632C"/>
    <w:rsid w:val="003C6435"/>
    <w:rsid w:val="003D1BE6"/>
    <w:rsid w:val="003D2297"/>
    <w:rsid w:val="003D67EC"/>
    <w:rsid w:val="003D75EF"/>
    <w:rsid w:val="003D76F9"/>
    <w:rsid w:val="003D7952"/>
    <w:rsid w:val="003D7A84"/>
    <w:rsid w:val="003E0A80"/>
    <w:rsid w:val="003E18D7"/>
    <w:rsid w:val="003E2D79"/>
    <w:rsid w:val="003E4F9A"/>
    <w:rsid w:val="003E5BE3"/>
    <w:rsid w:val="003E68EC"/>
    <w:rsid w:val="003E7FB5"/>
    <w:rsid w:val="003F00C7"/>
    <w:rsid w:val="003F3764"/>
    <w:rsid w:val="003F423B"/>
    <w:rsid w:val="003F4DBE"/>
    <w:rsid w:val="003F5473"/>
    <w:rsid w:val="003F62D4"/>
    <w:rsid w:val="00400599"/>
    <w:rsid w:val="00400B08"/>
    <w:rsid w:val="00400B4C"/>
    <w:rsid w:val="00402358"/>
    <w:rsid w:val="00402890"/>
    <w:rsid w:val="004050FA"/>
    <w:rsid w:val="004055B4"/>
    <w:rsid w:val="004057A0"/>
    <w:rsid w:val="0040627A"/>
    <w:rsid w:val="00407881"/>
    <w:rsid w:val="00407998"/>
    <w:rsid w:val="00410277"/>
    <w:rsid w:val="004111B6"/>
    <w:rsid w:val="004130F6"/>
    <w:rsid w:val="00413182"/>
    <w:rsid w:val="0041449A"/>
    <w:rsid w:val="0041480D"/>
    <w:rsid w:val="00414933"/>
    <w:rsid w:val="00414E91"/>
    <w:rsid w:val="00415FDB"/>
    <w:rsid w:val="00416B3D"/>
    <w:rsid w:val="00417100"/>
    <w:rsid w:val="004173FB"/>
    <w:rsid w:val="00417973"/>
    <w:rsid w:val="004219A1"/>
    <w:rsid w:val="00422465"/>
    <w:rsid w:val="00424396"/>
    <w:rsid w:val="00425076"/>
    <w:rsid w:val="004252A3"/>
    <w:rsid w:val="00425BA1"/>
    <w:rsid w:val="00426CAA"/>
    <w:rsid w:val="00426D85"/>
    <w:rsid w:val="00427E10"/>
    <w:rsid w:val="004307E5"/>
    <w:rsid w:val="00430D0C"/>
    <w:rsid w:val="00432715"/>
    <w:rsid w:val="00432D64"/>
    <w:rsid w:val="00433438"/>
    <w:rsid w:val="00433E26"/>
    <w:rsid w:val="00434415"/>
    <w:rsid w:val="004401F8"/>
    <w:rsid w:val="004407E9"/>
    <w:rsid w:val="0044233D"/>
    <w:rsid w:val="0044262B"/>
    <w:rsid w:val="004429B7"/>
    <w:rsid w:val="00443998"/>
    <w:rsid w:val="00446B4B"/>
    <w:rsid w:val="00446BA9"/>
    <w:rsid w:val="0044743E"/>
    <w:rsid w:val="00451834"/>
    <w:rsid w:val="00453A25"/>
    <w:rsid w:val="00453C8C"/>
    <w:rsid w:val="004563E1"/>
    <w:rsid w:val="00456F2D"/>
    <w:rsid w:val="00460B3A"/>
    <w:rsid w:val="00461E3B"/>
    <w:rsid w:val="004622F9"/>
    <w:rsid w:val="0046237C"/>
    <w:rsid w:val="00462987"/>
    <w:rsid w:val="0046591B"/>
    <w:rsid w:val="00467786"/>
    <w:rsid w:val="0046793B"/>
    <w:rsid w:val="00470B69"/>
    <w:rsid w:val="00472165"/>
    <w:rsid w:val="00472C37"/>
    <w:rsid w:val="00473ADE"/>
    <w:rsid w:val="00474A60"/>
    <w:rsid w:val="00477C46"/>
    <w:rsid w:val="00480769"/>
    <w:rsid w:val="00482FCB"/>
    <w:rsid w:val="00484463"/>
    <w:rsid w:val="004861D3"/>
    <w:rsid w:val="00486C4E"/>
    <w:rsid w:val="00490443"/>
    <w:rsid w:val="0049048B"/>
    <w:rsid w:val="004944C6"/>
    <w:rsid w:val="004945CF"/>
    <w:rsid w:val="00494F7F"/>
    <w:rsid w:val="00495C2E"/>
    <w:rsid w:val="00495C43"/>
    <w:rsid w:val="00495FE9"/>
    <w:rsid w:val="00496854"/>
    <w:rsid w:val="00497CB4"/>
    <w:rsid w:val="00497D26"/>
    <w:rsid w:val="004A0329"/>
    <w:rsid w:val="004A1289"/>
    <w:rsid w:val="004A22A3"/>
    <w:rsid w:val="004A2517"/>
    <w:rsid w:val="004A38E4"/>
    <w:rsid w:val="004A5A51"/>
    <w:rsid w:val="004A5D71"/>
    <w:rsid w:val="004A6035"/>
    <w:rsid w:val="004A67F1"/>
    <w:rsid w:val="004A6CAF"/>
    <w:rsid w:val="004A7A41"/>
    <w:rsid w:val="004B0EC1"/>
    <w:rsid w:val="004B2782"/>
    <w:rsid w:val="004B37F9"/>
    <w:rsid w:val="004B3900"/>
    <w:rsid w:val="004B4811"/>
    <w:rsid w:val="004B5B3A"/>
    <w:rsid w:val="004C0B36"/>
    <w:rsid w:val="004C0C38"/>
    <w:rsid w:val="004C13F4"/>
    <w:rsid w:val="004C181C"/>
    <w:rsid w:val="004C2123"/>
    <w:rsid w:val="004C22D5"/>
    <w:rsid w:val="004C2992"/>
    <w:rsid w:val="004C3350"/>
    <w:rsid w:val="004C3453"/>
    <w:rsid w:val="004C3A5E"/>
    <w:rsid w:val="004C5936"/>
    <w:rsid w:val="004C596A"/>
    <w:rsid w:val="004C5BF3"/>
    <w:rsid w:val="004C5E15"/>
    <w:rsid w:val="004C6316"/>
    <w:rsid w:val="004D0309"/>
    <w:rsid w:val="004D1E6C"/>
    <w:rsid w:val="004D2304"/>
    <w:rsid w:val="004D4558"/>
    <w:rsid w:val="004D4A6D"/>
    <w:rsid w:val="004D62E6"/>
    <w:rsid w:val="004D7BAA"/>
    <w:rsid w:val="004E0095"/>
    <w:rsid w:val="004E0262"/>
    <w:rsid w:val="004E0B1C"/>
    <w:rsid w:val="004E32AD"/>
    <w:rsid w:val="004E42EA"/>
    <w:rsid w:val="004E43A4"/>
    <w:rsid w:val="004E44CE"/>
    <w:rsid w:val="004E48B7"/>
    <w:rsid w:val="004E5A3A"/>
    <w:rsid w:val="004E5D00"/>
    <w:rsid w:val="004F062A"/>
    <w:rsid w:val="004F144E"/>
    <w:rsid w:val="004F22DC"/>
    <w:rsid w:val="004F4A36"/>
    <w:rsid w:val="004F53B4"/>
    <w:rsid w:val="004F5E46"/>
    <w:rsid w:val="004F6D5A"/>
    <w:rsid w:val="004F7B5F"/>
    <w:rsid w:val="0050015D"/>
    <w:rsid w:val="00500BB9"/>
    <w:rsid w:val="0050143C"/>
    <w:rsid w:val="00501DF9"/>
    <w:rsid w:val="00502CFD"/>
    <w:rsid w:val="00503308"/>
    <w:rsid w:val="0050703C"/>
    <w:rsid w:val="005106A8"/>
    <w:rsid w:val="005109FA"/>
    <w:rsid w:val="00510D48"/>
    <w:rsid w:val="00511238"/>
    <w:rsid w:val="005116C0"/>
    <w:rsid w:val="00511D9D"/>
    <w:rsid w:val="0051229F"/>
    <w:rsid w:val="00512CF3"/>
    <w:rsid w:val="005135C1"/>
    <w:rsid w:val="0051379E"/>
    <w:rsid w:val="005149CE"/>
    <w:rsid w:val="00516747"/>
    <w:rsid w:val="005176CF"/>
    <w:rsid w:val="0052056B"/>
    <w:rsid w:val="005208D4"/>
    <w:rsid w:val="00520F65"/>
    <w:rsid w:val="00521842"/>
    <w:rsid w:val="00524430"/>
    <w:rsid w:val="005260CB"/>
    <w:rsid w:val="005268FF"/>
    <w:rsid w:val="005272BC"/>
    <w:rsid w:val="00527CAE"/>
    <w:rsid w:val="00527EC5"/>
    <w:rsid w:val="00531402"/>
    <w:rsid w:val="0053187C"/>
    <w:rsid w:val="00531DFA"/>
    <w:rsid w:val="00531EEA"/>
    <w:rsid w:val="00533E7D"/>
    <w:rsid w:val="0053436D"/>
    <w:rsid w:val="00534922"/>
    <w:rsid w:val="00535726"/>
    <w:rsid w:val="00535CC5"/>
    <w:rsid w:val="00535CE7"/>
    <w:rsid w:val="00540171"/>
    <w:rsid w:val="00541C8F"/>
    <w:rsid w:val="005423C9"/>
    <w:rsid w:val="00544CE9"/>
    <w:rsid w:val="00545033"/>
    <w:rsid w:val="00545EBB"/>
    <w:rsid w:val="00546D52"/>
    <w:rsid w:val="0054750C"/>
    <w:rsid w:val="00547CA4"/>
    <w:rsid w:val="00550530"/>
    <w:rsid w:val="00551BA4"/>
    <w:rsid w:val="005522CE"/>
    <w:rsid w:val="005558ED"/>
    <w:rsid w:val="00555C35"/>
    <w:rsid w:val="005568D4"/>
    <w:rsid w:val="00557084"/>
    <w:rsid w:val="00557C46"/>
    <w:rsid w:val="00560449"/>
    <w:rsid w:val="005608F5"/>
    <w:rsid w:val="00560947"/>
    <w:rsid w:val="00560FB9"/>
    <w:rsid w:val="00562E86"/>
    <w:rsid w:val="00565045"/>
    <w:rsid w:val="00565EB0"/>
    <w:rsid w:val="0056626F"/>
    <w:rsid w:val="00566688"/>
    <w:rsid w:val="0056673B"/>
    <w:rsid w:val="00566990"/>
    <w:rsid w:val="00566B24"/>
    <w:rsid w:val="00567612"/>
    <w:rsid w:val="00567CAD"/>
    <w:rsid w:val="00570E89"/>
    <w:rsid w:val="00571126"/>
    <w:rsid w:val="00573B60"/>
    <w:rsid w:val="00574CBB"/>
    <w:rsid w:val="00580760"/>
    <w:rsid w:val="005809F0"/>
    <w:rsid w:val="00581479"/>
    <w:rsid w:val="0058168B"/>
    <w:rsid w:val="00581716"/>
    <w:rsid w:val="00581743"/>
    <w:rsid w:val="005828E1"/>
    <w:rsid w:val="005831FA"/>
    <w:rsid w:val="00583F73"/>
    <w:rsid w:val="0058401D"/>
    <w:rsid w:val="0058686C"/>
    <w:rsid w:val="00586FF0"/>
    <w:rsid w:val="005873B4"/>
    <w:rsid w:val="0059021C"/>
    <w:rsid w:val="00590615"/>
    <w:rsid w:val="00591B2B"/>
    <w:rsid w:val="0059328B"/>
    <w:rsid w:val="005936C0"/>
    <w:rsid w:val="00594035"/>
    <w:rsid w:val="005941FE"/>
    <w:rsid w:val="00594F89"/>
    <w:rsid w:val="00596272"/>
    <w:rsid w:val="005968A5"/>
    <w:rsid w:val="0059762F"/>
    <w:rsid w:val="005978C0"/>
    <w:rsid w:val="005A06AB"/>
    <w:rsid w:val="005A08D4"/>
    <w:rsid w:val="005A14BB"/>
    <w:rsid w:val="005A1D7E"/>
    <w:rsid w:val="005A273E"/>
    <w:rsid w:val="005A4966"/>
    <w:rsid w:val="005A5915"/>
    <w:rsid w:val="005A5B82"/>
    <w:rsid w:val="005A616B"/>
    <w:rsid w:val="005A6FA7"/>
    <w:rsid w:val="005A7357"/>
    <w:rsid w:val="005A7B8F"/>
    <w:rsid w:val="005B02B6"/>
    <w:rsid w:val="005B0819"/>
    <w:rsid w:val="005B21D1"/>
    <w:rsid w:val="005B234C"/>
    <w:rsid w:val="005B2FEC"/>
    <w:rsid w:val="005B3245"/>
    <w:rsid w:val="005B4499"/>
    <w:rsid w:val="005B5A42"/>
    <w:rsid w:val="005B62B8"/>
    <w:rsid w:val="005B6A48"/>
    <w:rsid w:val="005B6E01"/>
    <w:rsid w:val="005C04FC"/>
    <w:rsid w:val="005C091A"/>
    <w:rsid w:val="005C11D9"/>
    <w:rsid w:val="005C5347"/>
    <w:rsid w:val="005C5B81"/>
    <w:rsid w:val="005C6897"/>
    <w:rsid w:val="005C6F8D"/>
    <w:rsid w:val="005C7A55"/>
    <w:rsid w:val="005D1883"/>
    <w:rsid w:val="005D1B52"/>
    <w:rsid w:val="005D2FF1"/>
    <w:rsid w:val="005D5193"/>
    <w:rsid w:val="005D529F"/>
    <w:rsid w:val="005D5B5A"/>
    <w:rsid w:val="005D5B8C"/>
    <w:rsid w:val="005D6CFF"/>
    <w:rsid w:val="005E249B"/>
    <w:rsid w:val="005E35B3"/>
    <w:rsid w:val="005E372A"/>
    <w:rsid w:val="005E464F"/>
    <w:rsid w:val="005E48C3"/>
    <w:rsid w:val="005E6ECE"/>
    <w:rsid w:val="005F004F"/>
    <w:rsid w:val="005F2B53"/>
    <w:rsid w:val="005F43F5"/>
    <w:rsid w:val="005F600F"/>
    <w:rsid w:val="005F64F2"/>
    <w:rsid w:val="005F782F"/>
    <w:rsid w:val="005F7FAC"/>
    <w:rsid w:val="0060075D"/>
    <w:rsid w:val="00601445"/>
    <w:rsid w:val="006030DE"/>
    <w:rsid w:val="0060319C"/>
    <w:rsid w:val="0060321E"/>
    <w:rsid w:val="00603445"/>
    <w:rsid w:val="006047C4"/>
    <w:rsid w:val="0060481B"/>
    <w:rsid w:val="00605073"/>
    <w:rsid w:val="00605E4D"/>
    <w:rsid w:val="0060645F"/>
    <w:rsid w:val="00606BE0"/>
    <w:rsid w:val="0060730B"/>
    <w:rsid w:val="006076AD"/>
    <w:rsid w:val="00610393"/>
    <w:rsid w:val="006104A6"/>
    <w:rsid w:val="0061070B"/>
    <w:rsid w:val="00610A93"/>
    <w:rsid w:val="00612056"/>
    <w:rsid w:val="0061333E"/>
    <w:rsid w:val="006137BC"/>
    <w:rsid w:val="0061607B"/>
    <w:rsid w:val="00616F06"/>
    <w:rsid w:val="0061746E"/>
    <w:rsid w:val="00617807"/>
    <w:rsid w:val="006219B0"/>
    <w:rsid w:val="00621DFE"/>
    <w:rsid w:val="006228D6"/>
    <w:rsid w:val="00624AD7"/>
    <w:rsid w:val="00625110"/>
    <w:rsid w:val="00625ABF"/>
    <w:rsid w:val="0062629C"/>
    <w:rsid w:val="00627000"/>
    <w:rsid w:val="00627147"/>
    <w:rsid w:val="00631C4A"/>
    <w:rsid w:val="006323B7"/>
    <w:rsid w:val="00634F6A"/>
    <w:rsid w:val="00634FEB"/>
    <w:rsid w:val="00635C54"/>
    <w:rsid w:val="00636A67"/>
    <w:rsid w:val="00640B07"/>
    <w:rsid w:val="00641C60"/>
    <w:rsid w:val="006444A9"/>
    <w:rsid w:val="006448F8"/>
    <w:rsid w:val="00644B90"/>
    <w:rsid w:val="00645359"/>
    <w:rsid w:val="006473DB"/>
    <w:rsid w:val="00647509"/>
    <w:rsid w:val="006504A0"/>
    <w:rsid w:val="00650B04"/>
    <w:rsid w:val="0065153E"/>
    <w:rsid w:val="00651BED"/>
    <w:rsid w:val="0065419A"/>
    <w:rsid w:val="00654EF9"/>
    <w:rsid w:val="00655983"/>
    <w:rsid w:val="00656000"/>
    <w:rsid w:val="00662811"/>
    <w:rsid w:val="00662926"/>
    <w:rsid w:val="006659D5"/>
    <w:rsid w:val="00666BCF"/>
    <w:rsid w:val="00667455"/>
    <w:rsid w:val="006704F3"/>
    <w:rsid w:val="00670605"/>
    <w:rsid w:val="00670A06"/>
    <w:rsid w:val="00671550"/>
    <w:rsid w:val="006721A8"/>
    <w:rsid w:val="006727E3"/>
    <w:rsid w:val="00672D40"/>
    <w:rsid w:val="00673F1E"/>
    <w:rsid w:val="006749E4"/>
    <w:rsid w:val="00674E0D"/>
    <w:rsid w:val="00675500"/>
    <w:rsid w:val="00676C7E"/>
    <w:rsid w:val="00677D53"/>
    <w:rsid w:val="006801F8"/>
    <w:rsid w:val="00680591"/>
    <w:rsid w:val="0068331A"/>
    <w:rsid w:val="00683327"/>
    <w:rsid w:val="006849BC"/>
    <w:rsid w:val="00685452"/>
    <w:rsid w:val="00685F1F"/>
    <w:rsid w:val="00686EFE"/>
    <w:rsid w:val="0068708A"/>
    <w:rsid w:val="00687662"/>
    <w:rsid w:val="006902CC"/>
    <w:rsid w:val="006903DA"/>
    <w:rsid w:val="00690454"/>
    <w:rsid w:val="006914A2"/>
    <w:rsid w:val="00692C67"/>
    <w:rsid w:val="00694F90"/>
    <w:rsid w:val="00695F34"/>
    <w:rsid w:val="0069696A"/>
    <w:rsid w:val="00696CFB"/>
    <w:rsid w:val="0069757F"/>
    <w:rsid w:val="006A0A6F"/>
    <w:rsid w:val="006A10DA"/>
    <w:rsid w:val="006A20F4"/>
    <w:rsid w:val="006A2B04"/>
    <w:rsid w:val="006A2D9F"/>
    <w:rsid w:val="006A39B9"/>
    <w:rsid w:val="006A46EB"/>
    <w:rsid w:val="006A481E"/>
    <w:rsid w:val="006A58B5"/>
    <w:rsid w:val="006A7C0C"/>
    <w:rsid w:val="006B0CBA"/>
    <w:rsid w:val="006B168A"/>
    <w:rsid w:val="006B291D"/>
    <w:rsid w:val="006B2C1D"/>
    <w:rsid w:val="006B2CFC"/>
    <w:rsid w:val="006B3FEA"/>
    <w:rsid w:val="006B510F"/>
    <w:rsid w:val="006B6FAE"/>
    <w:rsid w:val="006C0729"/>
    <w:rsid w:val="006C24DB"/>
    <w:rsid w:val="006C281B"/>
    <w:rsid w:val="006C3367"/>
    <w:rsid w:val="006C46F4"/>
    <w:rsid w:val="006C46F8"/>
    <w:rsid w:val="006C51B6"/>
    <w:rsid w:val="006C648D"/>
    <w:rsid w:val="006C6A81"/>
    <w:rsid w:val="006C7D13"/>
    <w:rsid w:val="006C7DDD"/>
    <w:rsid w:val="006D1106"/>
    <w:rsid w:val="006D1BE0"/>
    <w:rsid w:val="006D1F41"/>
    <w:rsid w:val="006D1F43"/>
    <w:rsid w:val="006D22D5"/>
    <w:rsid w:val="006D2719"/>
    <w:rsid w:val="006D3507"/>
    <w:rsid w:val="006D3BD7"/>
    <w:rsid w:val="006D49F3"/>
    <w:rsid w:val="006D6131"/>
    <w:rsid w:val="006D6A6D"/>
    <w:rsid w:val="006E17E4"/>
    <w:rsid w:val="006E292B"/>
    <w:rsid w:val="006E6173"/>
    <w:rsid w:val="006E6299"/>
    <w:rsid w:val="006F216C"/>
    <w:rsid w:val="006F22AB"/>
    <w:rsid w:val="006F319C"/>
    <w:rsid w:val="006F43B8"/>
    <w:rsid w:val="006F592B"/>
    <w:rsid w:val="006F602B"/>
    <w:rsid w:val="006F776B"/>
    <w:rsid w:val="00701753"/>
    <w:rsid w:val="00701E8D"/>
    <w:rsid w:val="007033E4"/>
    <w:rsid w:val="00703C74"/>
    <w:rsid w:val="00703D7F"/>
    <w:rsid w:val="00704A4E"/>
    <w:rsid w:val="00704EBA"/>
    <w:rsid w:val="00705BB8"/>
    <w:rsid w:val="007061B0"/>
    <w:rsid w:val="0070690C"/>
    <w:rsid w:val="007070BC"/>
    <w:rsid w:val="00707763"/>
    <w:rsid w:val="00707E6F"/>
    <w:rsid w:val="00712421"/>
    <w:rsid w:val="00712B78"/>
    <w:rsid w:val="00712F5E"/>
    <w:rsid w:val="0071439F"/>
    <w:rsid w:val="00714EB8"/>
    <w:rsid w:val="007151AA"/>
    <w:rsid w:val="00715651"/>
    <w:rsid w:val="00716416"/>
    <w:rsid w:val="0071698E"/>
    <w:rsid w:val="0071779F"/>
    <w:rsid w:val="00720FAD"/>
    <w:rsid w:val="007214E8"/>
    <w:rsid w:val="00721A30"/>
    <w:rsid w:val="0072228D"/>
    <w:rsid w:val="00722C94"/>
    <w:rsid w:val="0072487F"/>
    <w:rsid w:val="00726617"/>
    <w:rsid w:val="00731151"/>
    <w:rsid w:val="007316AE"/>
    <w:rsid w:val="00731B29"/>
    <w:rsid w:val="00731BA1"/>
    <w:rsid w:val="00731C3E"/>
    <w:rsid w:val="007330BD"/>
    <w:rsid w:val="007335F5"/>
    <w:rsid w:val="00734296"/>
    <w:rsid w:val="0073504E"/>
    <w:rsid w:val="0073678A"/>
    <w:rsid w:val="0073679E"/>
    <w:rsid w:val="0073787E"/>
    <w:rsid w:val="00740A92"/>
    <w:rsid w:val="00741848"/>
    <w:rsid w:val="00742486"/>
    <w:rsid w:val="007428B0"/>
    <w:rsid w:val="00742B41"/>
    <w:rsid w:val="0074415A"/>
    <w:rsid w:val="00745548"/>
    <w:rsid w:val="00747074"/>
    <w:rsid w:val="00747A4E"/>
    <w:rsid w:val="00747D13"/>
    <w:rsid w:val="00747ECE"/>
    <w:rsid w:val="0075176F"/>
    <w:rsid w:val="00751A84"/>
    <w:rsid w:val="0075229E"/>
    <w:rsid w:val="00752BED"/>
    <w:rsid w:val="0075333E"/>
    <w:rsid w:val="00753B12"/>
    <w:rsid w:val="00754F48"/>
    <w:rsid w:val="00755231"/>
    <w:rsid w:val="00755325"/>
    <w:rsid w:val="00755559"/>
    <w:rsid w:val="007557A1"/>
    <w:rsid w:val="007576B6"/>
    <w:rsid w:val="00757E49"/>
    <w:rsid w:val="00760E4F"/>
    <w:rsid w:val="00763158"/>
    <w:rsid w:val="00765A52"/>
    <w:rsid w:val="0076638E"/>
    <w:rsid w:val="00767FA1"/>
    <w:rsid w:val="00767FBF"/>
    <w:rsid w:val="007711C9"/>
    <w:rsid w:val="007727D0"/>
    <w:rsid w:val="007731A0"/>
    <w:rsid w:val="007758E6"/>
    <w:rsid w:val="00775CBF"/>
    <w:rsid w:val="00775D0D"/>
    <w:rsid w:val="00775F51"/>
    <w:rsid w:val="00776A96"/>
    <w:rsid w:val="00776D21"/>
    <w:rsid w:val="00777308"/>
    <w:rsid w:val="007806F1"/>
    <w:rsid w:val="0078148A"/>
    <w:rsid w:val="007816A1"/>
    <w:rsid w:val="00781924"/>
    <w:rsid w:val="00782912"/>
    <w:rsid w:val="007834CA"/>
    <w:rsid w:val="00783CE4"/>
    <w:rsid w:val="00783F2F"/>
    <w:rsid w:val="007846D3"/>
    <w:rsid w:val="007853BF"/>
    <w:rsid w:val="007857EE"/>
    <w:rsid w:val="00786EDA"/>
    <w:rsid w:val="007871B2"/>
    <w:rsid w:val="007874D8"/>
    <w:rsid w:val="007875FA"/>
    <w:rsid w:val="00790479"/>
    <w:rsid w:val="0079156C"/>
    <w:rsid w:val="00791866"/>
    <w:rsid w:val="00792288"/>
    <w:rsid w:val="00792C35"/>
    <w:rsid w:val="00792D3C"/>
    <w:rsid w:val="00793469"/>
    <w:rsid w:val="00793C53"/>
    <w:rsid w:val="007964C1"/>
    <w:rsid w:val="00796AA8"/>
    <w:rsid w:val="00796F3E"/>
    <w:rsid w:val="00797C4F"/>
    <w:rsid w:val="007A080A"/>
    <w:rsid w:val="007A0876"/>
    <w:rsid w:val="007A2711"/>
    <w:rsid w:val="007A298A"/>
    <w:rsid w:val="007A2E3B"/>
    <w:rsid w:val="007A2F31"/>
    <w:rsid w:val="007A34A0"/>
    <w:rsid w:val="007A4110"/>
    <w:rsid w:val="007A7B7E"/>
    <w:rsid w:val="007B096B"/>
    <w:rsid w:val="007B0AD8"/>
    <w:rsid w:val="007B19CB"/>
    <w:rsid w:val="007B1B61"/>
    <w:rsid w:val="007B2E03"/>
    <w:rsid w:val="007B2F48"/>
    <w:rsid w:val="007B4B01"/>
    <w:rsid w:val="007B56E4"/>
    <w:rsid w:val="007C1341"/>
    <w:rsid w:val="007C36AF"/>
    <w:rsid w:val="007C3B37"/>
    <w:rsid w:val="007C3B3B"/>
    <w:rsid w:val="007C3FBA"/>
    <w:rsid w:val="007C4473"/>
    <w:rsid w:val="007C7FC5"/>
    <w:rsid w:val="007D058D"/>
    <w:rsid w:val="007D1A47"/>
    <w:rsid w:val="007D23F6"/>
    <w:rsid w:val="007D33B5"/>
    <w:rsid w:val="007D40E7"/>
    <w:rsid w:val="007D4A83"/>
    <w:rsid w:val="007D667C"/>
    <w:rsid w:val="007E1556"/>
    <w:rsid w:val="007E22D0"/>
    <w:rsid w:val="007E2379"/>
    <w:rsid w:val="007E254B"/>
    <w:rsid w:val="007E354B"/>
    <w:rsid w:val="007E44D8"/>
    <w:rsid w:val="007E4679"/>
    <w:rsid w:val="007E4CB3"/>
    <w:rsid w:val="007E5913"/>
    <w:rsid w:val="007E5F71"/>
    <w:rsid w:val="007E73E3"/>
    <w:rsid w:val="007F042B"/>
    <w:rsid w:val="007F2D5B"/>
    <w:rsid w:val="007F3760"/>
    <w:rsid w:val="007F40B6"/>
    <w:rsid w:val="007F5D52"/>
    <w:rsid w:val="007F5E44"/>
    <w:rsid w:val="007F78A7"/>
    <w:rsid w:val="007F7D0D"/>
    <w:rsid w:val="00800536"/>
    <w:rsid w:val="00801305"/>
    <w:rsid w:val="00801478"/>
    <w:rsid w:val="00801AB3"/>
    <w:rsid w:val="008031D5"/>
    <w:rsid w:val="0080328B"/>
    <w:rsid w:val="00803440"/>
    <w:rsid w:val="00803BBA"/>
    <w:rsid w:val="008040BD"/>
    <w:rsid w:val="008041CB"/>
    <w:rsid w:val="0080433B"/>
    <w:rsid w:val="00804A04"/>
    <w:rsid w:val="00804C75"/>
    <w:rsid w:val="008051B1"/>
    <w:rsid w:val="00806119"/>
    <w:rsid w:val="008071C6"/>
    <w:rsid w:val="00807A84"/>
    <w:rsid w:val="00807C19"/>
    <w:rsid w:val="008100A4"/>
    <w:rsid w:val="0081032F"/>
    <w:rsid w:val="008108FB"/>
    <w:rsid w:val="00810AC0"/>
    <w:rsid w:val="008117B7"/>
    <w:rsid w:val="008122AD"/>
    <w:rsid w:val="008145D6"/>
    <w:rsid w:val="00817778"/>
    <w:rsid w:val="00817A07"/>
    <w:rsid w:val="00817FEF"/>
    <w:rsid w:val="0082023F"/>
    <w:rsid w:val="00820C72"/>
    <w:rsid w:val="00821AE6"/>
    <w:rsid w:val="00822B2F"/>
    <w:rsid w:val="00823F47"/>
    <w:rsid w:val="0082412A"/>
    <w:rsid w:val="00825502"/>
    <w:rsid w:val="00825FC4"/>
    <w:rsid w:val="00826271"/>
    <w:rsid w:val="0082675B"/>
    <w:rsid w:val="008270E4"/>
    <w:rsid w:val="00830464"/>
    <w:rsid w:val="008336BB"/>
    <w:rsid w:val="00834A78"/>
    <w:rsid w:val="00835197"/>
    <w:rsid w:val="0083736A"/>
    <w:rsid w:val="008373FA"/>
    <w:rsid w:val="008420C1"/>
    <w:rsid w:val="00845867"/>
    <w:rsid w:val="008464C5"/>
    <w:rsid w:val="008466F7"/>
    <w:rsid w:val="00846780"/>
    <w:rsid w:val="00846E76"/>
    <w:rsid w:val="0084785F"/>
    <w:rsid w:val="008502C5"/>
    <w:rsid w:val="0085114B"/>
    <w:rsid w:val="00853534"/>
    <w:rsid w:val="0085362C"/>
    <w:rsid w:val="00853BDE"/>
    <w:rsid w:val="00853CF1"/>
    <w:rsid w:val="0085472B"/>
    <w:rsid w:val="00855251"/>
    <w:rsid w:val="00855CFD"/>
    <w:rsid w:val="00856F99"/>
    <w:rsid w:val="00856FA8"/>
    <w:rsid w:val="00857796"/>
    <w:rsid w:val="008577DD"/>
    <w:rsid w:val="00860C5D"/>
    <w:rsid w:val="00860D1E"/>
    <w:rsid w:val="00861DB9"/>
    <w:rsid w:val="00862DC8"/>
    <w:rsid w:val="00863988"/>
    <w:rsid w:val="00863B94"/>
    <w:rsid w:val="00863C97"/>
    <w:rsid w:val="008653C1"/>
    <w:rsid w:val="00865511"/>
    <w:rsid w:val="00867043"/>
    <w:rsid w:val="00870CBE"/>
    <w:rsid w:val="00870F62"/>
    <w:rsid w:val="008720D2"/>
    <w:rsid w:val="008729A4"/>
    <w:rsid w:val="00872AD7"/>
    <w:rsid w:val="00873F46"/>
    <w:rsid w:val="008741EE"/>
    <w:rsid w:val="008749D1"/>
    <w:rsid w:val="00876E2E"/>
    <w:rsid w:val="0087729C"/>
    <w:rsid w:val="0087729D"/>
    <w:rsid w:val="00880671"/>
    <w:rsid w:val="008808E2"/>
    <w:rsid w:val="00880D2A"/>
    <w:rsid w:val="0088376F"/>
    <w:rsid w:val="0088658C"/>
    <w:rsid w:val="008901E8"/>
    <w:rsid w:val="0089088C"/>
    <w:rsid w:val="0089201F"/>
    <w:rsid w:val="0089202E"/>
    <w:rsid w:val="008927A5"/>
    <w:rsid w:val="0089336C"/>
    <w:rsid w:val="00893B45"/>
    <w:rsid w:val="0089635A"/>
    <w:rsid w:val="008963F4"/>
    <w:rsid w:val="0089750E"/>
    <w:rsid w:val="008A189B"/>
    <w:rsid w:val="008A2644"/>
    <w:rsid w:val="008A2941"/>
    <w:rsid w:val="008A4AC5"/>
    <w:rsid w:val="008A56A5"/>
    <w:rsid w:val="008A5C90"/>
    <w:rsid w:val="008A6EB1"/>
    <w:rsid w:val="008A7571"/>
    <w:rsid w:val="008A7F4C"/>
    <w:rsid w:val="008B1060"/>
    <w:rsid w:val="008B1227"/>
    <w:rsid w:val="008B1964"/>
    <w:rsid w:val="008B3089"/>
    <w:rsid w:val="008B4F58"/>
    <w:rsid w:val="008B60A2"/>
    <w:rsid w:val="008B64CE"/>
    <w:rsid w:val="008C07F1"/>
    <w:rsid w:val="008C2C1F"/>
    <w:rsid w:val="008C3FCF"/>
    <w:rsid w:val="008C41F6"/>
    <w:rsid w:val="008C5709"/>
    <w:rsid w:val="008C59C6"/>
    <w:rsid w:val="008C60CA"/>
    <w:rsid w:val="008C6A28"/>
    <w:rsid w:val="008C6E49"/>
    <w:rsid w:val="008C6FA6"/>
    <w:rsid w:val="008C75BC"/>
    <w:rsid w:val="008C7E39"/>
    <w:rsid w:val="008D17C4"/>
    <w:rsid w:val="008D1F3F"/>
    <w:rsid w:val="008D26A9"/>
    <w:rsid w:val="008D2D2B"/>
    <w:rsid w:val="008D3D90"/>
    <w:rsid w:val="008D44AC"/>
    <w:rsid w:val="008D55D2"/>
    <w:rsid w:val="008D5E87"/>
    <w:rsid w:val="008E069D"/>
    <w:rsid w:val="008E20E6"/>
    <w:rsid w:val="008E23F0"/>
    <w:rsid w:val="008E589A"/>
    <w:rsid w:val="008E7402"/>
    <w:rsid w:val="008E7B8A"/>
    <w:rsid w:val="008F15F6"/>
    <w:rsid w:val="008F2E86"/>
    <w:rsid w:val="008F34D6"/>
    <w:rsid w:val="008F4735"/>
    <w:rsid w:val="008F48E9"/>
    <w:rsid w:val="008F5247"/>
    <w:rsid w:val="008F5699"/>
    <w:rsid w:val="008F61E9"/>
    <w:rsid w:val="008F676B"/>
    <w:rsid w:val="00900462"/>
    <w:rsid w:val="00900E13"/>
    <w:rsid w:val="00902247"/>
    <w:rsid w:val="00902612"/>
    <w:rsid w:val="00902932"/>
    <w:rsid w:val="009043D1"/>
    <w:rsid w:val="00905E89"/>
    <w:rsid w:val="009077B2"/>
    <w:rsid w:val="0091033C"/>
    <w:rsid w:val="00910E68"/>
    <w:rsid w:val="00911BE2"/>
    <w:rsid w:val="009128E7"/>
    <w:rsid w:val="00914CBF"/>
    <w:rsid w:val="0091585F"/>
    <w:rsid w:val="009175EF"/>
    <w:rsid w:val="00917CE5"/>
    <w:rsid w:val="009200A2"/>
    <w:rsid w:val="009206A0"/>
    <w:rsid w:val="009211A4"/>
    <w:rsid w:val="0092164B"/>
    <w:rsid w:val="00921E7F"/>
    <w:rsid w:val="00922622"/>
    <w:rsid w:val="00923A75"/>
    <w:rsid w:val="009264D6"/>
    <w:rsid w:val="00926523"/>
    <w:rsid w:val="009306B0"/>
    <w:rsid w:val="00930BBE"/>
    <w:rsid w:val="009313A5"/>
    <w:rsid w:val="00931EFF"/>
    <w:rsid w:val="00934BCB"/>
    <w:rsid w:val="00935016"/>
    <w:rsid w:val="00935C60"/>
    <w:rsid w:val="00935F39"/>
    <w:rsid w:val="00936F27"/>
    <w:rsid w:val="009400A9"/>
    <w:rsid w:val="009400B6"/>
    <w:rsid w:val="009401A0"/>
    <w:rsid w:val="009415FF"/>
    <w:rsid w:val="009424E7"/>
    <w:rsid w:val="00942A8F"/>
    <w:rsid w:val="0094316C"/>
    <w:rsid w:val="00943E2D"/>
    <w:rsid w:val="0094542F"/>
    <w:rsid w:val="00945BAA"/>
    <w:rsid w:val="00946462"/>
    <w:rsid w:val="00947640"/>
    <w:rsid w:val="00950E09"/>
    <w:rsid w:val="009529F4"/>
    <w:rsid w:val="009554F9"/>
    <w:rsid w:val="00955D1A"/>
    <w:rsid w:val="00955D79"/>
    <w:rsid w:val="00956767"/>
    <w:rsid w:val="009606FD"/>
    <w:rsid w:val="00960AA0"/>
    <w:rsid w:val="00961877"/>
    <w:rsid w:val="00961FE1"/>
    <w:rsid w:val="009639E9"/>
    <w:rsid w:val="00963B36"/>
    <w:rsid w:val="00963B81"/>
    <w:rsid w:val="00964448"/>
    <w:rsid w:val="0096634D"/>
    <w:rsid w:val="00966B91"/>
    <w:rsid w:val="0096719A"/>
    <w:rsid w:val="00967DFD"/>
    <w:rsid w:val="009701F1"/>
    <w:rsid w:val="00971C00"/>
    <w:rsid w:val="00971F6C"/>
    <w:rsid w:val="0097246C"/>
    <w:rsid w:val="0097251A"/>
    <w:rsid w:val="009725C6"/>
    <w:rsid w:val="00973081"/>
    <w:rsid w:val="0097541D"/>
    <w:rsid w:val="0097606F"/>
    <w:rsid w:val="00977858"/>
    <w:rsid w:val="00977B9C"/>
    <w:rsid w:val="00981959"/>
    <w:rsid w:val="00981BF7"/>
    <w:rsid w:val="00982BBA"/>
    <w:rsid w:val="00982CFC"/>
    <w:rsid w:val="00983568"/>
    <w:rsid w:val="0098477C"/>
    <w:rsid w:val="00984D81"/>
    <w:rsid w:val="009856CE"/>
    <w:rsid w:val="0099063D"/>
    <w:rsid w:val="009915FA"/>
    <w:rsid w:val="009929ED"/>
    <w:rsid w:val="00992E58"/>
    <w:rsid w:val="00992F7D"/>
    <w:rsid w:val="00995161"/>
    <w:rsid w:val="009958DE"/>
    <w:rsid w:val="009960BA"/>
    <w:rsid w:val="00996E4C"/>
    <w:rsid w:val="009974B7"/>
    <w:rsid w:val="0099751B"/>
    <w:rsid w:val="00997ACC"/>
    <w:rsid w:val="009A031C"/>
    <w:rsid w:val="009A1748"/>
    <w:rsid w:val="009A2456"/>
    <w:rsid w:val="009A2C04"/>
    <w:rsid w:val="009A3160"/>
    <w:rsid w:val="009A40EA"/>
    <w:rsid w:val="009A459C"/>
    <w:rsid w:val="009A506C"/>
    <w:rsid w:val="009A5668"/>
    <w:rsid w:val="009A63B7"/>
    <w:rsid w:val="009A7418"/>
    <w:rsid w:val="009A77AA"/>
    <w:rsid w:val="009B22B0"/>
    <w:rsid w:val="009B235D"/>
    <w:rsid w:val="009B349F"/>
    <w:rsid w:val="009B3E3B"/>
    <w:rsid w:val="009B7CBF"/>
    <w:rsid w:val="009C01CA"/>
    <w:rsid w:val="009C0A0E"/>
    <w:rsid w:val="009C0B42"/>
    <w:rsid w:val="009C105A"/>
    <w:rsid w:val="009C1659"/>
    <w:rsid w:val="009C4E0E"/>
    <w:rsid w:val="009C5EB0"/>
    <w:rsid w:val="009C707A"/>
    <w:rsid w:val="009C7446"/>
    <w:rsid w:val="009C75E9"/>
    <w:rsid w:val="009D1076"/>
    <w:rsid w:val="009D1C68"/>
    <w:rsid w:val="009D1CE1"/>
    <w:rsid w:val="009D1FC2"/>
    <w:rsid w:val="009D298B"/>
    <w:rsid w:val="009D2D1E"/>
    <w:rsid w:val="009D37A4"/>
    <w:rsid w:val="009D67DB"/>
    <w:rsid w:val="009E0B03"/>
    <w:rsid w:val="009E0C6C"/>
    <w:rsid w:val="009E1169"/>
    <w:rsid w:val="009E2E88"/>
    <w:rsid w:val="009E47E6"/>
    <w:rsid w:val="009E6619"/>
    <w:rsid w:val="009E7255"/>
    <w:rsid w:val="009E7337"/>
    <w:rsid w:val="009F172B"/>
    <w:rsid w:val="009F1C12"/>
    <w:rsid w:val="009F202F"/>
    <w:rsid w:val="009F233B"/>
    <w:rsid w:val="009F2EE3"/>
    <w:rsid w:val="009F3291"/>
    <w:rsid w:val="009F523A"/>
    <w:rsid w:val="009F57CF"/>
    <w:rsid w:val="009F61D8"/>
    <w:rsid w:val="009F6210"/>
    <w:rsid w:val="009F7D94"/>
    <w:rsid w:val="00A00007"/>
    <w:rsid w:val="00A02352"/>
    <w:rsid w:val="00A0405C"/>
    <w:rsid w:val="00A053DF"/>
    <w:rsid w:val="00A0645E"/>
    <w:rsid w:val="00A06CFF"/>
    <w:rsid w:val="00A076C2"/>
    <w:rsid w:val="00A10A5B"/>
    <w:rsid w:val="00A1482D"/>
    <w:rsid w:val="00A14E56"/>
    <w:rsid w:val="00A17CDD"/>
    <w:rsid w:val="00A17F8B"/>
    <w:rsid w:val="00A20017"/>
    <w:rsid w:val="00A21AA4"/>
    <w:rsid w:val="00A227EE"/>
    <w:rsid w:val="00A23642"/>
    <w:rsid w:val="00A25BD0"/>
    <w:rsid w:val="00A27277"/>
    <w:rsid w:val="00A27E3B"/>
    <w:rsid w:val="00A31408"/>
    <w:rsid w:val="00A3222C"/>
    <w:rsid w:val="00A322D5"/>
    <w:rsid w:val="00A32441"/>
    <w:rsid w:val="00A329AD"/>
    <w:rsid w:val="00A32AFC"/>
    <w:rsid w:val="00A33137"/>
    <w:rsid w:val="00A33504"/>
    <w:rsid w:val="00A3392F"/>
    <w:rsid w:val="00A33CFD"/>
    <w:rsid w:val="00A33D9A"/>
    <w:rsid w:val="00A3420C"/>
    <w:rsid w:val="00A3457C"/>
    <w:rsid w:val="00A35CB9"/>
    <w:rsid w:val="00A35D80"/>
    <w:rsid w:val="00A36C5B"/>
    <w:rsid w:val="00A36D88"/>
    <w:rsid w:val="00A40AF9"/>
    <w:rsid w:val="00A41CE2"/>
    <w:rsid w:val="00A42491"/>
    <w:rsid w:val="00A444E3"/>
    <w:rsid w:val="00A455C6"/>
    <w:rsid w:val="00A45776"/>
    <w:rsid w:val="00A45FD7"/>
    <w:rsid w:val="00A461B9"/>
    <w:rsid w:val="00A466EF"/>
    <w:rsid w:val="00A5029C"/>
    <w:rsid w:val="00A503DB"/>
    <w:rsid w:val="00A52916"/>
    <w:rsid w:val="00A53BE3"/>
    <w:rsid w:val="00A53D39"/>
    <w:rsid w:val="00A54C71"/>
    <w:rsid w:val="00A54E6D"/>
    <w:rsid w:val="00A574D4"/>
    <w:rsid w:val="00A60421"/>
    <w:rsid w:val="00A60A55"/>
    <w:rsid w:val="00A61BE6"/>
    <w:rsid w:val="00A628F0"/>
    <w:rsid w:val="00A63886"/>
    <w:rsid w:val="00A66E38"/>
    <w:rsid w:val="00A67BDA"/>
    <w:rsid w:val="00A70506"/>
    <w:rsid w:val="00A715F6"/>
    <w:rsid w:val="00A72098"/>
    <w:rsid w:val="00A72C4A"/>
    <w:rsid w:val="00A72E70"/>
    <w:rsid w:val="00A7328C"/>
    <w:rsid w:val="00A74B9B"/>
    <w:rsid w:val="00A75074"/>
    <w:rsid w:val="00A751EB"/>
    <w:rsid w:val="00A7602B"/>
    <w:rsid w:val="00A771A3"/>
    <w:rsid w:val="00A77504"/>
    <w:rsid w:val="00A77D83"/>
    <w:rsid w:val="00A8180C"/>
    <w:rsid w:val="00A83F6E"/>
    <w:rsid w:val="00A850C5"/>
    <w:rsid w:val="00A857FA"/>
    <w:rsid w:val="00A9010D"/>
    <w:rsid w:val="00A902A1"/>
    <w:rsid w:val="00A92A92"/>
    <w:rsid w:val="00A92D54"/>
    <w:rsid w:val="00A94004"/>
    <w:rsid w:val="00A9461B"/>
    <w:rsid w:val="00A94785"/>
    <w:rsid w:val="00A94DE5"/>
    <w:rsid w:val="00A94EFE"/>
    <w:rsid w:val="00AA0073"/>
    <w:rsid w:val="00AA0A53"/>
    <w:rsid w:val="00AA37A5"/>
    <w:rsid w:val="00AA4C89"/>
    <w:rsid w:val="00AB0009"/>
    <w:rsid w:val="00AB0625"/>
    <w:rsid w:val="00AB1E70"/>
    <w:rsid w:val="00AB45CB"/>
    <w:rsid w:val="00AB4645"/>
    <w:rsid w:val="00AB4B96"/>
    <w:rsid w:val="00AB5104"/>
    <w:rsid w:val="00AB5878"/>
    <w:rsid w:val="00AB6359"/>
    <w:rsid w:val="00AB6A08"/>
    <w:rsid w:val="00AB6D28"/>
    <w:rsid w:val="00AB76EF"/>
    <w:rsid w:val="00AB7B92"/>
    <w:rsid w:val="00AC3699"/>
    <w:rsid w:val="00AC387D"/>
    <w:rsid w:val="00AC3B39"/>
    <w:rsid w:val="00AC40CC"/>
    <w:rsid w:val="00AC4823"/>
    <w:rsid w:val="00AC6619"/>
    <w:rsid w:val="00AC7141"/>
    <w:rsid w:val="00AC77F0"/>
    <w:rsid w:val="00AD02B4"/>
    <w:rsid w:val="00AD1195"/>
    <w:rsid w:val="00AD2419"/>
    <w:rsid w:val="00AD3E32"/>
    <w:rsid w:val="00AD5DD4"/>
    <w:rsid w:val="00AD5FB8"/>
    <w:rsid w:val="00AD6512"/>
    <w:rsid w:val="00AD6B73"/>
    <w:rsid w:val="00AE0675"/>
    <w:rsid w:val="00AE1076"/>
    <w:rsid w:val="00AE172B"/>
    <w:rsid w:val="00AE19B9"/>
    <w:rsid w:val="00AE1F8F"/>
    <w:rsid w:val="00AE2E8F"/>
    <w:rsid w:val="00AE4746"/>
    <w:rsid w:val="00AE50BB"/>
    <w:rsid w:val="00AE6007"/>
    <w:rsid w:val="00AE634F"/>
    <w:rsid w:val="00AF005B"/>
    <w:rsid w:val="00AF1D83"/>
    <w:rsid w:val="00AF2B91"/>
    <w:rsid w:val="00AF305D"/>
    <w:rsid w:val="00AF3FA4"/>
    <w:rsid w:val="00AF49FB"/>
    <w:rsid w:val="00AF4BA9"/>
    <w:rsid w:val="00AF4CEF"/>
    <w:rsid w:val="00AF4E3E"/>
    <w:rsid w:val="00AF54B5"/>
    <w:rsid w:val="00AF614D"/>
    <w:rsid w:val="00AF7A23"/>
    <w:rsid w:val="00AF7EB3"/>
    <w:rsid w:val="00B01B3D"/>
    <w:rsid w:val="00B01D5B"/>
    <w:rsid w:val="00B0261B"/>
    <w:rsid w:val="00B0267C"/>
    <w:rsid w:val="00B049DC"/>
    <w:rsid w:val="00B04BD8"/>
    <w:rsid w:val="00B0545D"/>
    <w:rsid w:val="00B06071"/>
    <w:rsid w:val="00B06FF4"/>
    <w:rsid w:val="00B1009A"/>
    <w:rsid w:val="00B10FDA"/>
    <w:rsid w:val="00B115C8"/>
    <w:rsid w:val="00B11722"/>
    <w:rsid w:val="00B11B0A"/>
    <w:rsid w:val="00B12503"/>
    <w:rsid w:val="00B13D7B"/>
    <w:rsid w:val="00B142F7"/>
    <w:rsid w:val="00B1507D"/>
    <w:rsid w:val="00B15BB0"/>
    <w:rsid w:val="00B1724D"/>
    <w:rsid w:val="00B17B90"/>
    <w:rsid w:val="00B2075A"/>
    <w:rsid w:val="00B214EA"/>
    <w:rsid w:val="00B22144"/>
    <w:rsid w:val="00B226AF"/>
    <w:rsid w:val="00B239C5"/>
    <w:rsid w:val="00B26819"/>
    <w:rsid w:val="00B26C8D"/>
    <w:rsid w:val="00B27B13"/>
    <w:rsid w:val="00B31428"/>
    <w:rsid w:val="00B31779"/>
    <w:rsid w:val="00B32F2D"/>
    <w:rsid w:val="00B35F54"/>
    <w:rsid w:val="00B36124"/>
    <w:rsid w:val="00B3746E"/>
    <w:rsid w:val="00B40CBC"/>
    <w:rsid w:val="00B42A91"/>
    <w:rsid w:val="00B42B4E"/>
    <w:rsid w:val="00B42BDD"/>
    <w:rsid w:val="00B43EDD"/>
    <w:rsid w:val="00B444A5"/>
    <w:rsid w:val="00B444FF"/>
    <w:rsid w:val="00B45218"/>
    <w:rsid w:val="00B45333"/>
    <w:rsid w:val="00B45D76"/>
    <w:rsid w:val="00B468B5"/>
    <w:rsid w:val="00B469BF"/>
    <w:rsid w:val="00B471B1"/>
    <w:rsid w:val="00B47417"/>
    <w:rsid w:val="00B47770"/>
    <w:rsid w:val="00B47F9C"/>
    <w:rsid w:val="00B51299"/>
    <w:rsid w:val="00B518AB"/>
    <w:rsid w:val="00B5251D"/>
    <w:rsid w:val="00B54CC1"/>
    <w:rsid w:val="00B55B43"/>
    <w:rsid w:val="00B60718"/>
    <w:rsid w:val="00B60EC7"/>
    <w:rsid w:val="00B61C59"/>
    <w:rsid w:val="00B62202"/>
    <w:rsid w:val="00B622CE"/>
    <w:rsid w:val="00B62742"/>
    <w:rsid w:val="00B62A9D"/>
    <w:rsid w:val="00B66DE3"/>
    <w:rsid w:val="00B7059C"/>
    <w:rsid w:val="00B71EF8"/>
    <w:rsid w:val="00B72607"/>
    <w:rsid w:val="00B74259"/>
    <w:rsid w:val="00B74BA1"/>
    <w:rsid w:val="00B753B1"/>
    <w:rsid w:val="00B7559B"/>
    <w:rsid w:val="00B7595C"/>
    <w:rsid w:val="00B759F5"/>
    <w:rsid w:val="00B7610C"/>
    <w:rsid w:val="00B76E20"/>
    <w:rsid w:val="00B80553"/>
    <w:rsid w:val="00B815BA"/>
    <w:rsid w:val="00B82DCE"/>
    <w:rsid w:val="00B836C9"/>
    <w:rsid w:val="00B83BE6"/>
    <w:rsid w:val="00B86084"/>
    <w:rsid w:val="00B862DE"/>
    <w:rsid w:val="00B8777F"/>
    <w:rsid w:val="00B90696"/>
    <w:rsid w:val="00B91722"/>
    <w:rsid w:val="00B924A6"/>
    <w:rsid w:val="00B93254"/>
    <w:rsid w:val="00B93355"/>
    <w:rsid w:val="00B94683"/>
    <w:rsid w:val="00B94E91"/>
    <w:rsid w:val="00B94F47"/>
    <w:rsid w:val="00B95B2E"/>
    <w:rsid w:val="00B97649"/>
    <w:rsid w:val="00BA09B9"/>
    <w:rsid w:val="00BA12B5"/>
    <w:rsid w:val="00BA16DB"/>
    <w:rsid w:val="00BA21B9"/>
    <w:rsid w:val="00BA2525"/>
    <w:rsid w:val="00BA37C8"/>
    <w:rsid w:val="00BA5348"/>
    <w:rsid w:val="00BA53DB"/>
    <w:rsid w:val="00BA6D34"/>
    <w:rsid w:val="00BA6FE2"/>
    <w:rsid w:val="00BA7E7D"/>
    <w:rsid w:val="00BB1836"/>
    <w:rsid w:val="00BB5309"/>
    <w:rsid w:val="00BB5FF6"/>
    <w:rsid w:val="00BB6506"/>
    <w:rsid w:val="00BB7167"/>
    <w:rsid w:val="00BC1154"/>
    <w:rsid w:val="00BC1358"/>
    <w:rsid w:val="00BC2560"/>
    <w:rsid w:val="00BC362D"/>
    <w:rsid w:val="00BC3A04"/>
    <w:rsid w:val="00BC564C"/>
    <w:rsid w:val="00BC6105"/>
    <w:rsid w:val="00BC6F92"/>
    <w:rsid w:val="00BC7001"/>
    <w:rsid w:val="00BD0827"/>
    <w:rsid w:val="00BD17F3"/>
    <w:rsid w:val="00BD3238"/>
    <w:rsid w:val="00BD32D7"/>
    <w:rsid w:val="00BD4FAF"/>
    <w:rsid w:val="00BD505A"/>
    <w:rsid w:val="00BD50A8"/>
    <w:rsid w:val="00BD51A0"/>
    <w:rsid w:val="00BD5E3F"/>
    <w:rsid w:val="00BD69F6"/>
    <w:rsid w:val="00BE032E"/>
    <w:rsid w:val="00BE03A9"/>
    <w:rsid w:val="00BE08F5"/>
    <w:rsid w:val="00BE1054"/>
    <w:rsid w:val="00BE1A29"/>
    <w:rsid w:val="00BE2AD7"/>
    <w:rsid w:val="00BE32AE"/>
    <w:rsid w:val="00BE441C"/>
    <w:rsid w:val="00BE592B"/>
    <w:rsid w:val="00BE5967"/>
    <w:rsid w:val="00BE791B"/>
    <w:rsid w:val="00BE7C36"/>
    <w:rsid w:val="00BE7D5D"/>
    <w:rsid w:val="00BE7FB6"/>
    <w:rsid w:val="00BF07BB"/>
    <w:rsid w:val="00BF1711"/>
    <w:rsid w:val="00BF24A4"/>
    <w:rsid w:val="00BF3C00"/>
    <w:rsid w:val="00BF4144"/>
    <w:rsid w:val="00BF5A34"/>
    <w:rsid w:val="00BF6FE6"/>
    <w:rsid w:val="00C006C6"/>
    <w:rsid w:val="00C01111"/>
    <w:rsid w:val="00C025D3"/>
    <w:rsid w:val="00C02D02"/>
    <w:rsid w:val="00C035A3"/>
    <w:rsid w:val="00C038EA"/>
    <w:rsid w:val="00C03C2C"/>
    <w:rsid w:val="00C04006"/>
    <w:rsid w:val="00C04D94"/>
    <w:rsid w:val="00C05F51"/>
    <w:rsid w:val="00C071CF"/>
    <w:rsid w:val="00C11FD4"/>
    <w:rsid w:val="00C14D02"/>
    <w:rsid w:val="00C14E25"/>
    <w:rsid w:val="00C16B4D"/>
    <w:rsid w:val="00C2019F"/>
    <w:rsid w:val="00C21D8B"/>
    <w:rsid w:val="00C22D76"/>
    <w:rsid w:val="00C2382A"/>
    <w:rsid w:val="00C240E4"/>
    <w:rsid w:val="00C24CB2"/>
    <w:rsid w:val="00C25253"/>
    <w:rsid w:val="00C2543E"/>
    <w:rsid w:val="00C25982"/>
    <w:rsid w:val="00C26ACD"/>
    <w:rsid w:val="00C26F77"/>
    <w:rsid w:val="00C2788B"/>
    <w:rsid w:val="00C3120D"/>
    <w:rsid w:val="00C32174"/>
    <w:rsid w:val="00C3262E"/>
    <w:rsid w:val="00C32C9E"/>
    <w:rsid w:val="00C3444F"/>
    <w:rsid w:val="00C35685"/>
    <w:rsid w:val="00C35FD0"/>
    <w:rsid w:val="00C36677"/>
    <w:rsid w:val="00C368ED"/>
    <w:rsid w:val="00C404A2"/>
    <w:rsid w:val="00C40B89"/>
    <w:rsid w:val="00C40D5F"/>
    <w:rsid w:val="00C40DC7"/>
    <w:rsid w:val="00C41812"/>
    <w:rsid w:val="00C431E2"/>
    <w:rsid w:val="00C4386E"/>
    <w:rsid w:val="00C47B82"/>
    <w:rsid w:val="00C47BF7"/>
    <w:rsid w:val="00C47D07"/>
    <w:rsid w:val="00C47F4B"/>
    <w:rsid w:val="00C50B13"/>
    <w:rsid w:val="00C50DDF"/>
    <w:rsid w:val="00C51BCD"/>
    <w:rsid w:val="00C51D78"/>
    <w:rsid w:val="00C523E7"/>
    <w:rsid w:val="00C539A1"/>
    <w:rsid w:val="00C53ABF"/>
    <w:rsid w:val="00C54062"/>
    <w:rsid w:val="00C54641"/>
    <w:rsid w:val="00C54877"/>
    <w:rsid w:val="00C54CD7"/>
    <w:rsid w:val="00C5595F"/>
    <w:rsid w:val="00C55E64"/>
    <w:rsid w:val="00C568D1"/>
    <w:rsid w:val="00C576C0"/>
    <w:rsid w:val="00C578FE"/>
    <w:rsid w:val="00C57F32"/>
    <w:rsid w:val="00C60216"/>
    <w:rsid w:val="00C60619"/>
    <w:rsid w:val="00C6196A"/>
    <w:rsid w:val="00C6203F"/>
    <w:rsid w:val="00C62131"/>
    <w:rsid w:val="00C64358"/>
    <w:rsid w:val="00C6449C"/>
    <w:rsid w:val="00C67087"/>
    <w:rsid w:val="00C67C30"/>
    <w:rsid w:val="00C70090"/>
    <w:rsid w:val="00C7050A"/>
    <w:rsid w:val="00C73ECA"/>
    <w:rsid w:val="00C74249"/>
    <w:rsid w:val="00C75CE6"/>
    <w:rsid w:val="00C75CEC"/>
    <w:rsid w:val="00C7605C"/>
    <w:rsid w:val="00C764E0"/>
    <w:rsid w:val="00C76D42"/>
    <w:rsid w:val="00C7709A"/>
    <w:rsid w:val="00C7760B"/>
    <w:rsid w:val="00C77A4E"/>
    <w:rsid w:val="00C80048"/>
    <w:rsid w:val="00C8189F"/>
    <w:rsid w:val="00C823D0"/>
    <w:rsid w:val="00C82446"/>
    <w:rsid w:val="00C83E0B"/>
    <w:rsid w:val="00C86689"/>
    <w:rsid w:val="00C87B96"/>
    <w:rsid w:val="00C90987"/>
    <w:rsid w:val="00C90B21"/>
    <w:rsid w:val="00C92102"/>
    <w:rsid w:val="00C942CD"/>
    <w:rsid w:val="00C945F7"/>
    <w:rsid w:val="00C94D83"/>
    <w:rsid w:val="00C94FFD"/>
    <w:rsid w:val="00C96969"/>
    <w:rsid w:val="00C96D69"/>
    <w:rsid w:val="00C97293"/>
    <w:rsid w:val="00C97DD8"/>
    <w:rsid w:val="00CA04BF"/>
    <w:rsid w:val="00CA526B"/>
    <w:rsid w:val="00CA53D0"/>
    <w:rsid w:val="00CA59F3"/>
    <w:rsid w:val="00CA5F9F"/>
    <w:rsid w:val="00CB29E2"/>
    <w:rsid w:val="00CB2B00"/>
    <w:rsid w:val="00CB2DBA"/>
    <w:rsid w:val="00CB3349"/>
    <w:rsid w:val="00CB4283"/>
    <w:rsid w:val="00CB482C"/>
    <w:rsid w:val="00CB5A95"/>
    <w:rsid w:val="00CB5CB3"/>
    <w:rsid w:val="00CB69AF"/>
    <w:rsid w:val="00CB726B"/>
    <w:rsid w:val="00CC1394"/>
    <w:rsid w:val="00CC2093"/>
    <w:rsid w:val="00CC2953"/>
    <w:rsid w:val="00CC344D"/>
    <w:rsid w:val="00CC40C4"/>
    <w:rsid w:val="00CD2C95"/>
    <w:rsid w:val="00CD2D51"/>
    <w:rsid w:val="00CD31E7"/>
    <w:rsid w:val="00CD425A"/>
    <w:rsid w:val="00CD4B01"/>
    <w:rsid w:val="00CD4CDE"/>
    <w:rsid w:val="00CD742F"/>
    <w:rsid w:val="00CD7E6B"/>
    <w:rsid w:val="00CE1617"/>
    <w:rsid w:val="00CE1720"/>
    <w:rsid w:val="00CE305E"/>
    <w:rsid w:val="00CE4908"/>
    <w:rsid w:val="00CE559B"/>
    <w:rsid w:val="00CE5F0D"/>
    <w:rsid w:val="00CE7CFC"/>
    <w:rsid w:val="00CF1A84"/>
    <w:rsid w:val="00CF1E69"/>
    <w:rsid w:val="00CF2762"/>
    <w:rsid w:val="00CF38D3"/>
    <w:rsid w:val="00CF404B"/>
    <w:rsid w:val="00CF485A"/>
    <w:rsid w:val="00CF48DE"/>
    <w:rsid w:val="00CF580F"/>
    <w:rsid w:val="00CF58D6"/>
    <w:rsid w:val="00D0026C"/>
    <w:rsid w:val="00D026CD"/>
    <w:rsid w:val="00D042A7"/>
    <w:rsid w:val="00D04766"/>
    <w:rsid w:val="00D0488D"/>
    <w:rsid w:val="00D052ED"/>
    <w:rsid w:val="00D05ED8"/>
    <w:rsid w:val="00D073ED"/>
    <w:rsid w:val="00D07960"/>
    <w:rsid w:val="00D07E47"/>
    <w:rsid w:val="00D10E11"/>
    <w:rsid w:val="00D118EF"/>
    <w:rsid w:val="00D1277A"/>
    <w:rsid w:val="00D13862"/>
    <w:rsid w:val="00D13A99"/>
    <w:rsid w:val="00D1464F"/>
    <w:rsid w:val="00D14CDE"/>
    <w:rsid w:val="00D14D11"/>
    <w:rsid w:val="00D14F43"/>
    <w:rsid w:val="00D15D02"/>
    <w:rsid w:val="00D16D6D"/>
    <w:rsid w:val="00D17B25"/>
    <w:rsid w:val="00D20550"/>
    <w:rsid w:val="00D20C48"/>
    <w:rsid w:val="00D20DDA"/>
    <w:rsid w:val="00D267E2"/>
    <w:rsid w:val="00D26893"/>
    <w:rsid w:val="00D269CF"/>
    <w:rsid w:val="00D26AFE"/>
    <w:rsid w:val="00D26DFD"/>
    <w:rsid w:val="00D30053"/>
    <w:rsid w:val="00D30CC4"/>
    <w:rsid w:val="00D30DAE"/>
    <w:rsid w:val="00D316AC"/>
    <w:rsid w:val="00D31A0C"/>
    <w:rsid w:val="00D32BD6"/>
    <w:rsid w:val="00D34238"/>
    <w:rsid w:val="00D34678"/>
    <w:rsid w:val="00D35C11"/>
    <w:rsid w:val="00D36A35"/>
    <w:rsid w:val="00D36AC8"/>
    <w:rsid w:val="00D36BBA"/>
    <w:rsid w:val="00D37384"/>
    <w:rsid w:val="00D37674"/>
    <w:rsid w:val="00D41033"/>
    <w:rsid w:val="00D410A4"/>
    <w:rsid w:val="00D41E65"/>
    <w:rsid w:val="00D425EC"/>
    <w:rsid w:val="00D4296A"/>
    <w:rsid w:val="00D43CD1"/>
    <w:rsid w:val="00D43DB0"/>
    <w:rsid w:val="00D4533B"/>
    <w:rsid w:val="00D46EBF"/>
    <w:rsid w:val="00D472AC"/>
    <w:rsid w:val="00D47EE9"/>
    <w:rsid w:val="00D50C97"/>
    <w:rsid w:val="00D50D65"/>
    <w:rsid w:val="00D53480"/>
    <w:rsid w:val="00D53D56"/>
    <w:rsid w:val="00D54FFC"/>
    <w:rsid w:val="00D55179"/>
    <w:rsid w:val="00D568B9"/>
    <w:rsid w:val="00D57540"/>
    <w:rsid w:val="00D6404C"/>
    <w:rsid w:val="00D64089"/>
    <w:rsid w:val="00D64DB0"/>
    <w:rsid w:val="00D65CF6"/>
    <w:rsid w:val="00D66C79"/>
    <w:rsid w:val="00D70212"/>
    <w:rsid w:val="00D7057F"/>
    <w:rsid w:val="00D70B1E"/>
    <w:rsid w:val="00D71A53"/>
    <w:rsid w:val="00D742F4"/>
    <w:rsid w:val="00D7626C"/>
    <w:rsid w:val="00D769EE"/>
    <w:rsid w:val="00D77187"/>
    <w:rsid w:val="00D7752C"/>
    <w:rsid w:val="00D8108C"/>
    <w:rsid w:val="00D83984"/>
    <w:rsid w:val="00D85AAA"/>
    <w:rsid w:val="00D8726A"/>
    <w:rsid w:val="00D875ED"/>
    <w:rsid w:val="00D87C18"/>
    <w:rsid w:val="00D90725"/>
    <w:rsid w:val="00D91BE4"/>
    <w:rsid w:val="00D91CF8"/>
    <w:rsid w:val="00D91EE0"/>
    <w:rsid w:val="00D91F0A"/>
    <w:rsid w:val="00D929A6"/>
    <w:rsid w:val="00D92EF8"/>
    <w:rsid w:val="00D93BD0"/>
    <w:rsid w:val="00D93C57"/>
    <w:rsid w:val="00D944E9"/>
    <w:rsid w:val="00D95C86"/>
    <w:rsid w:val="00D95D77"/>
    <w:rsid w:val="00D96CDF"/>
    <w:rsid w:val="00D97720"/>
    <w:rsid w:val="00D97788"/>
    <w:rsid w:val="00DA09BC"/>
    <w:rsid w:val="00DA1D83"/>
    <w:rsid w:val="00DA344D"/>
    <w:rsid w:val="00DA3E1B"/>
    <w:rsid w:val="00DA3FF1"/>
    <w:rsid w:val="00DA5AEA"/>
    <w:rsid w:val="00DA6F38"/>
    <w:rsid w:val="00DB0B6A"/>
    <w:rsid w:val="00DB1C23"/>
    <w:rsid w:val="00DB2CD5"/>
    <w:rsid w:val="00DB3B4D"/>
    <w:rsid w:val="00DB469C"/>
    <w:rsid w:val="00DB51B5"/>
    <w:rsid w:val="00DB52B2"/>
    <w:rsid w:val="00DB651F"/>
    <w:rsid w:val="00DB6C2D"/>
    <w:rsid w:val="00DB6D03"/>
    <w:rsid w:val="00DC0AA8"/>
    <w:rsid w:val="00DC0DDC"/>
    <w:rsid w:val="00DC19F7"/>
    <w:rsid w:val="00DC410E"/>
    <w:rsid w:val="00DC5171"/>
    <w:rsid w:val="00DC5736"/>
    <w:rsid w:val="00DC605F"/>
    <w:rsid w:val="00DC62E2"/>
    <w:rsid w:val="00DC66F6"/>
    <w:rsid w:val="00DC793A"/>
    <w:rsid w:val="00DC7AEC"/>
    <w:rsid w:val="00DD0CFB"/>
    <w:rsid w:val="00DD0D3B"/>
    <w:rsid w:val="00DD23F0"/>
    <w:rsid w:val="00DD42C8"/>
    <w:rsid w:val="00DD4D7F"/>
    <w:rsid w:val="00DD511C"/>
    <w:rsid w:val="00DD5178"/>
    <w:rsid w:val="00DD5605"/>
    <w:rsid w:val="00DD6061"/>
    <w:rsid w:val="00DD769A"/>
    <w:rsid w:val="00DE05F1"/>
    <w:rsid w:val="00DE074F"/>
    <w:rsid w:val="00DE0F33"/>
    <w:rsid w:val="00DE1F84"/>
    <w:rsid w:val="00DE221F"/>
    <w:rsid w:val="00DE28FE"/>
    <w:rsid w:val="00DE3EEB"/>
    <w:rsid w:val="00DE4DD9"/>
    <w:rsid w:val="00DE4E66"/>
    <w:rsid w:val="00DE4F95"/>
    <w:rsid w:val="00DF13B2"/>
    <w:rsid w:val="00DF3DB3"/>
    <w:rsid w:val="00DF4235"/>
    <w:rsid w:val="00DF4572"/>
    <w:rsid w:val="00DF6D5B"/>
    <w:rsid w:val="00DF7869"/>
    <w:rsid w:val="00DF7FA3"/>
    <w:rsid w:val="00E00299"/>
    <w:rsid w:val="00E010BE"/>
    <w:rsid w:val="00E01304"/>
    <w:rsid w:val="00E0151F"/>
    <w:rsid w:val="00E02555"/>
    <w:rsid w:val="00E032D0"/>
    <w:rsid w:val="00E05B60"/>
    <w:rsid w:val="00E06313"/>
    <w:rsid w:val="00E10ABF"/>
    <w:rsid w:val="00E11468"/>
    <w:rsid w:val="00E123C2"/>
    <w:rsid w:val="00E12CDD"/>
    <w:rsid w:val="00E1386F"/>
    <w:rsid w:val="00E13944"/>
    <w:rsid w:val="00E14A26"/>
    <w:rsid w:val="00E14AAF"/>
    <w:rsid w:val="00E159EC"/>
    <w:rsid w:val="00E162F7"/>
    <w:rsid w:val="00E16FFD"/>
    <w:rsid w:val="00E17588"/>
    <w:rsid w:val="00E17868"/>
    <w:rsid w:val="00E17CFE"/>
    <w:rsid w:val="00E2086B"/>
    <w:rsid w:val="00E228BB"/>
    <w:rsid w:val="00E22B17"/>
    <w:rsid w:val="00E22B37"/>
    <w:rsid w:val="00E237B6"/>
    <w:rsid w:val="00E2414F"/>
    <w:rsid w:val="00E24C0F"/>
    <w:rsid w:val="00E25291"/>
    <w:rsid w:val="00E258AE"/>
    <w:rsid w:val="00E26F32"/>
    <w:rsid w:val="00E30457"/>
    <w:rsid w:val="00E305F1"/>
    <w:rsid w:val="00E30F6F"/>
    <w:rsid w:val="00E30F77"/>
    <w:rsid w:val="00E31466"/>
    <w:rsid w:val="00E32B3B"/>
    <w:rsid w:val="00E32E64"/>
    <w:rsid w:val="00E356FF"/>
    <w:rsid w:val="00E37F14"/>
    <w:rsid w:val="00E4002A"/>
    <w:rsid w:val="00E402EF"/>
    <w:rsid w:val="00E4044C"/>
    <w:rsid w:val="00E430EF"/>
    <w:rsid w:val="00E451CB"/>
    <w:rsid w:val="00E4521C"/>
    <w:rsid w:val="00E4611A"/>
    <w:rsid w:val="00E462DA"/>
    <w:rsid w:val="00E477C9"/>
    <w:rsid w:val="00E47B10"/>
    <w:rsid w:val="00E47C74"/>
    <w:rsid w:val="00E56F10"/>
    <w:rsid w:val="00E57E1C"/>
    <w:rsid w:val="00E613D4"/>
    <w:rsid w:val="00E61E9C"/>
    <w:rsid w:val="00E71E99"/>
    <w:rsid w:val="00E7224F"/>
    <w:rsid w:val="00E73090"/>
    <w:rsid w:val="00E74EC0"/>
    <w:rsid w:val="00E75D48"/>
    <w:rsid w:val="00E76032"/>
    <w:rsid w:val="00E763CA"/>
    <w:rsid w:val="00E766D2"/>
    <w:rsid w:val="00E77063"/>
    <w:rsid w:val="00E776D9"/>
    <w:rsid w:val="00E8093B"/>
    <w:rsid w:val="00E80FB1"/>
    <w:rsid w:val="00E811F5"/>
    <w:rsid w:val="00E81507"/>
    <w:rsid w:val="00E8179F"/>
    <w:rsid w:val="00E8182C"/>
    <w:rsid w:val="00E82874"/>
    <w:rsid w:val="00E829EF"/>
    <w:rsid w:val="00E832E6"/>
    <w:rsid w:val="00E8408D"/>
    <w:rsid w:val="00E84A60"/>
    <w:rsid w:val="00E85A39"/>
    <w:rsid w:val="00E85A3E"/>
    <w:rsid w:val="00E86775"/>
    <w:rsid w:val="00E873EB"/>
    <w:rsid w:val="00E908DC"/>
    <w:rsid w:val="00E9125A"/>
    <w:rsid w:val="00E91F25"/>
    <w:rsid w:val="00E94920"/>
    <w:rsid w:val="00E95241"/>
    <w:rsid w:val="00E9539B"/>
    <w:rsid w:val="00E96907"/>
    <w:rsid w:val="00E9708C"/>
    <w:rsid w:val="00E974CB"/>
    <w:rsid w:val="00E97BCC"/>
    <w:rsid w:val="00EA0F5B"/>
    <w:rsid w:val="00EA1A40"/>
    <w:rsid w:val="00EA20B9"/>
    <w:rsid w:val="00EA2169"/>
    <w:rsid w:val="00EA24F9"/>
    <w:rsid w:val="00EA2B65"/>
    <w:rsid w:val="00EA2B79"/>
    <w:rsid w:val="00EA2C32"/>
    <w:rsid w:val="00EA30E0"/>
    <w:rsid w:val="00EA47FB"/>
    <w:rsid w:val="00EB011C"/>
    <w:rsid w:val="00EB06C1"/>
    <w:rsid w:val="00EB1CF1"/>
    <w:rsid w:val="00EB4D26"/>
    <w:rsid w:val="00EB6E5E"/>
    <w:rsid w:val="00EC080F"/>
    <w:rsid w:val="00EC198B"/>
    <w:rsid w:val="00EC5211"/>
    <w:rsid w:val="00EC524A"/>
    <w:rsid w:val="00EC661A"/>
    <w:rsid w:val="00ED14DF"/>
    <w:rsid w:val="00ED2BA9"/>
    <w:rsid w:val="00ED2DA5"/>
    <w:rsid w:val="00ED339D"/>
    <w:rsid w:val="00ED3621"/>
    <w:rsid w:val="00ED64F3"/>
    <w:rsid w:val="00ED6C4A"/>
    <w:rsid w:val="00EE0EB6"/>
    <w:rsid w:val="00EE1E6A"/>
    <w:rsid w:val="00EE212A"/>
    <w:rsid w:val="00EE2BC8"/>
    <w:rsid w:val="00EE683B"/>
    <w:rsid w:val="00EE771F"/>
    <w:rsid w:val="00EE7A30"/>
    <w:rsid w:val="00EF0E4A"/>
    <w:rsid w:val="00EF0F1B"/>
    <w:rsid w:val="00EF2654"/>
    <w:rsid w:val="00EF5F6E"/>
    <w:rsid w:val="00EF6B61"/>
    <w:rsid w:val="00EF6E06"/>
    <w:rsid w:val="00EF7699"/>
    <w:rsid w:val="00F01A6F"/>
    <w:rsid w:val="00F0372C"/>
    <w:rsid w:val="00F04475"/>
    <w:rsid w:val="00F07F3E"/>
    <w:rsid w:val="00F102D1"/>
    <w:rsid w:val="00F1050C"/>
    <w:rsid w:val="00F10C10"/>
    <w:rsid w:val="00F12AC7"/>
    <w:rsid w:val="00F1300B"/>
    <w:rsid w:val="00F133EF"/>
    <w:rsid w:val="00F13A13"/>
    <w:rsid w:val="00F13C7B"/>
    <w:rsid w:val="00F13CCA"/>
    <w:rsid w:val="00F151FA"/>
    <w:rsid w:val="00F20268"/>
    <w:rsid w:val="00F21F50"/>
    <w:rsid w:val="00F2219E"/>
    <w:rsid w:val="00F222D5"/>
    <w:rsid w:val="00F2362D"/>
    <w:rsid w:val="00F24128"/>
    <w:rsid w:val="00F3059F"/>
    <w:rsid w:val="00F30965"/>
    <w:rsid w:val="00F33240"/>
    <w:rsid w:val="00F35431"/>
    <w:rsid w:val="00F3698F"/>
    <w:rsid w:val="00F37242"/>
    <w:rsid w:val="00F4001E"/>
    <w:rsid w:val="00F403B6"/>
    <w:rsid w:val="00F4090C"/>
    <w:rsid w:val="00F41853"/>
    <w:rsid w:val="00F41F91"/>
    <w:rsid w:val="00F42C46"/>
    <w:rsid w:val="00F4401D"/>
    <w:rsid w:val="00F45D32"/>
    <w:rsid w:val="00F46308"/>
    <w:rsid w:val="00F47085"/>
    <w:rsid w:val="00F503FD"/>
    <w:rsid w:val="00F523E6"/>
    <w:rsid w:val="00F53291"/>
    <w:rsid w:val="00F54E87"/>
    <w:rsid w:val="00F602AF"/>
    <w:rsid w:val="00F61E86"/>
    <w:rsid w:val="00F643F7"/>
    <w:rsid w:val="00F65498"/>
    <w:rsid w:val="00F6720E"/>
    <w:rsid w:val="00F676A6"/>
    <w:rsid w:val="00F67AF6"/>
    <w:rsid w:val="00F71603"/>
    <w:rsid w:val="00F71718"/>
    <w:rsid w:val="00F71A47"/>
    <w:rsid w:val="00F71C78"/>
    <w:rsid w:val="00F7214B"/>
    <w:rsid w:val="00F732D8"/>
    <w:rsid w:val="00F75F64"/>
    <w:rsid w:val="00F76A08"/>
    <w:rsid w:val="00F80CE5"/>
    <w:rsid w:val="00F81704"/>
    <w:rsid w:val="00F82316"/>
    <w:rsid w:val="00F82584"/>
    <w:rsid w:val="00F832FF"/>
    <w:rsid w:val="00F834AE"/>
    <w:rsid w:val="00F84BF8"/>
    <w:rsid w:val="00F9034E"/>
    <w:rsid w:val="00F90E24"/>
    <w:rsid w:val="00F90F80"/>
    <w:rsid w:val="00F912B6"/>
    <w:rsid w:val="00F91EE0"/>
    <w:rsid w:val="00F9253D"/>
    <w:rsid w:val="00F92E79"/>
    <w:rsid w:val="00F932CD"/>
    <w:rsid w:val="00F935A2"/>
    <w:rsid w:val="00F94384"/>
    <w:rsid w:val="00F94AA9"/>
    <w:rsid w:val="00F94D73"/>
    <w:rsid w:val="00F9561C"/>
    <w:rsid w:val="00F960D1"/>
    <w:rsid w:val="00F96E60"/>
    <w:rsid w:val="00F97A88"/>
    <w:rsid w:val="00FA06C8"/>
    <w:rsid w:val="00FA14AA"/>
    <w:rsid w:val="00FA2ABB"/>
    <w:rsid w:val="00FA4CA8"/>
    <w:rsid w:val="00FA4F72"/>
    <w:rsid w:val="00FA56DB"/>
    <w:rsid w:val="00FA5AB0"/>
    <w:rsid w:val="00FA6F67"/>
    <w:rsid w:val="00FA7E9D"/>
    <w:rsid w:val="00FB12A3"/>
    <w:rsid w:val="00FB1682"/>
    <w:rsid w:val="00FB1E85"/>
    <w:rsid w:val="00FB368B"/>
    <w:rsid w:val="00FB61E7"/>
    <w:rsid w:val="00FB6ABB"/>
    <w:rsid w:val="00FB7034"/>
    <w:rsid w:val="00FC112A"/>
    <w:rsid w:val="00FC12F6"/>
    <w:rsid w:val="00FC2854"/>
    <w:rsid w:val="00FC3774"/>
    <w:rsid w:val="00FC63B0"/>
    <w:rsid w:val="00FC6C48"/>
    <w:rsid w:val="00FD01DD"/>
    <w:rsid w:val="00FD0788"/>
    <w:rsid w:val="00FD2652"/>
    <w:rsid w:val="00FD2986"/>
    <w:rsid w:val="00FD4AFE"/>
    <w:rsid w:val="00FD4F78"/>
    <w:rsid w:val="00FD65E4"/>
    <w:rsid w:val="00FD6B33"/>
    <w:rsid w:val="00FE26FD"/>
    <w:rsid w:val="00FE325B"/>
    <w:rsid w:val="00FE3844"/>
    <w:rsid w:val="00FE3B44"/>
    <w:rsid w:val="00FE464D"/>
    <w:rsid w:val="00FE4A90"/>
    <w:rsid w:val="00FE5319"/>
    <w:rsid w:val="00FE5598"/>
    <w:rsid w:val="00FE785D"/>
    <w:rsid w:val="00FE7E3F"/>
    <w:rsid w:val="00FF04DC"/>
    <w:rsid w:val="00FF0EB2"/>
    <w:rsid w:val="00FF1532"/>
    <w:rsid w:val="00FF3386"/>
    <w:rsid w:val="00FF48DD"/>
    <w:rsid w:val="00FF4A47"/>
    <w:rsid w:val="00FF54EA"/>
    <w:rsid w:val="00FF6B05"/>
    <w:rsid w:val="00FF7B40"/>
    <w:rsid w:val="038C0FA7"/>
    <w:rsid w:val="039F0A4B"/>
    <w:rsid w:val="0ECA1595"/>
    <w:rsid w:val="10DF3E6D"/>
    <w:rsid w:val="12863784"/>
    <w:rsid w:val="12940355"/>
    <w:rsid w:val="14573015"/>
    <w:rsid w:val="18BE7961"/>
    <w:rsid w:val="1CBE62A1"/>
    <w:rsid w:val="1DCA2E69"/>
    <w:rsid w:val="1E000E25"/>
    <w:rsid w:val="27561A08"/>
    <w:rsid w:val="2E147A8A"/>
    <w:rsid w:val="301E5849"/>
    <w:rsid w:val="3C000681"/>
    <w:rsid w:val="3E952B4F"/>
    <w:rsid w:val="3FD2761D"/>
    <w:rsid w:val="404E20A2"/>
    <w:rsid w:val="41AD4754"/>
    <w:rsid w:val="45975F09"/>
    <w:rsid w:val="46D97825"/>
    <w:rsid w:val="47166FC7"/>
    <w:rsid w:val="47FC0F48"/>
    <w:rsid w:val="49B80D3C"/>
    <w:rsid w:val="4AA52B9F"/>
    <w:rsid w:val="543808E7"/>
    <w:rsid w:val="565A2F03"/>
    <w:rsid w:val="57796DAA"/>
    <w:rsid w:val="57FB46EC"/>
    <w:rsid w:val="583871E1"/>
    <w:rsid w:val="5933370D"/>
    <w:rsid w:val="5E104F1D"/>
    <w:rsid w:val="5E447BBE"/>
    <w:rsid w:val="618437C3"/>
    <w:rsid w:val="62890BF8"/>
    <w:rsid w:val="687B2E83"/>
    <w:rsid w:val="71F15FD2"/>
    <w:rsid w:val="72FE1446"/>
    <w:rsid w:val="76101F58"/>
    <w:rsid w:val="77745981"/>
    <w:rsid w:val="78B34FC8"/>
    <w:rsid w:val="7DD92B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99" w:semiHidden="0" w:name="footnote reference"/>
    <w:lsdException w:qFormat="1" w:uiPriority="99"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0" w:name="table of authorities"/>
    <w:lsdException w:uiPriority="0" w:name="macro"/>
    <w:lsdException w:uiPriority="0" w:name="toa heading"/>
    <w:lsdException w:uiPriority="0" w:name="List"/>
    <w:lsdException w:qFormat="1" w:unhideWhenUsed="0" w:uiPriority="0" w:semiHidden="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nhideWhenUsed="0" w:uiPriority="0" w:semiHidden="0" w:name="Hyperlink"/>
    <w:lsdException w:qFormat="1"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unhideWhenUsed="0" w:uiPriority="39" w:semiHidden="0" w:name="Table Grid"/>
    <w:lsdException w:uiPriority="0"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Times New Roman" w:cs="Times New Roman"/>
      <w:sz w:val="22"/>
      <w:szCs w:val="22"/>
      <w:lang w:val="en-US" w:eastAsia="es-ES" w:bidi="ar-SA"/>
    </w:rPr>
  </w:style>
  <w:style w:type="paragraph" w:styleId="2">
    <w:name w:val="heading 1"/>
    <w:basedOn w:val="1"/>
    <w:next w:val="1"/>
    <w:qFormat/>
    <w:uiPriority w:val="0"/>
    <w:pPr>
      <w:keepNext/>
      <w:keepLines/>
      <w:suppressAutoHyphens/>
      <w:spacing w:before="360" w:after="240" w:line="300" w:lineRule="atLeast"/>
      <w:ind w:left="567" w:hanging="567"/>
      <w:outlineLvl w:val="0"/>
    </w:pPr>
    <w:rPr>
      <w:b/>
      <w:sz w:val="24"/>
    </w:rPr>
  </w:style>
  <w:style w:type="paragraph" w:styleId="3">
    <w:name w:val="heading 2"/>
    <w:basedOn w:val="1"/>
    <w:next w:val="1"/>
    <w:qFormat/>
    <w:uiPriority w:val="0"/>
    <w:pPr>
      <w:keepNext/>
      <w:keepLines/>
      <w:suppressAutoHyphens/>
      <w:spacing w:before="360" w:after="160"/>
      <w:ind w:left="567" w:hanging="567"/>
      <w:outlineLvl w:val="1"/>
    </w:pPr>
    <w:rPr>
      <w:b/>
    </w:rPr>
  </w:style>
  <w:style w:type="paragraph" w:styleId="4">
    <w:name w:val="heading 3"/>
    <w:basedOn w:val="1"/>
    <w:next w:val="1"/>
    <w:qFormat/>
    <w:uiPriority w:val="0"/>
    <w:pPr>
      <w:spacing w:before="360"/>
      <w:outlineLvl w:val="2"/>
    </w:pPr>
  </w:style>
  <w:style w:type="paragraph" w:styleId="5">
    <w:name w:val="heading 4"/>
    <w:basedOn w:val="1"/>
    <w:next w:val="1"/>
    <w:qFormat/>
    <w:uiPriority w:val="0"/>
    <w:pPr>
      <w:spacing w:before="240"/>
      <w:outlineLvl w:val="3"/>
    </w:pPr>
  </w:style>
  <w:style w:type="paragraph" w:styleId="6">
    <w:name w:val="heading 5"/>
    <w:basedOn w:val="1"/>
    <w:next w:val="1"/>
    <w:qFormat/>
    <w:uiPriority w:val="0"/>
    <w:pPr>
      <w:spacing w:before="240"/>
      <w:outlineLvl w:val="4"/>
    </w:pPr>
  </w:style>
  <w:style w:type="paragraph" w:styleId="7">
    <w:name w:val="heading 6"/>
    <w:basedOn w:val="1"/>
    <w:next w:val="1"/>
    <w:qFormat/>
    <w:uiPriority w:val="0"/>
    <w:pPr>
      <w:spacing w:before="240"/>
      <w:outlineLvl w:val="5"/>
    </w:pPr>
  </w:style>
  <w:style w:type="paragraph" w:styleId="8">
    <w:name w:val="heading 7"/>
    <w:basedOn w:val="1"/>
    <w:next w:val="1"/>
    <w:qFormat/>
    <w:uiPriority w:val="0"/>
    <w:pPr>
      <w:spacing w:before="240"/>
      <w:outlineLvl w:val="6"/>
    </w:pPr>
  </w:style>
  <w:style w:type="paragraph" w:styleId="9">
    <w:name w:val="heading 8"/>
    <w:basedOn w:val="1"/>
    <w:next w:val="1"/>
    <w:qFormat/>
    <w:uiPriority w:val="0"/>
    <w:pPr>
      <w:spacing w:before="240"/>
      <w:outlineLvl w:val="7"/>
    </w:pPr>
  </w:style>
  <w:style w:type="paragraph" w:styleId="10">
    <w:name w:val="heading 9"/>
    <w:basedOn w:val="1"/>
    <w:next w:val="1"/>
    <w:qFormat/>
    <w:uiPriority w:val="0"/>
    <w:pPr>
      <w:spacing w:before="240"/>
      <w:outlineLvl w:val="8"/>
    </w:pPr>
  </w:style>
  <w:style w:type="character" w:default="1" w:styleId="26">
    <w:name w:val="Default Paragraph Font"/>
    <w:unhideWhenUsed/>
    <w:qFormat/>
    <w:uiPriority w:val="1"/>
  </w:style>
  <w:style w:type="table" w:default="1" w:styleId="33">
    <w:name w:val="Normal Table"/>
    <w:semiHidden/>
    <w:unhideWhenUsed/>
    <w:qFormat/>
    <w:uiPriority w:val="99"/>
    <w:tblPr>
      <w:tblCellMar>
        <w:top w:w="0" w:type="dxa"/>
        <w:left w:w="108" w:type="dxa"/>
        <w:bottom w:w="0" w:type="dxa"/>
        <w:right w:w="108" w:type="dxa"/>
      </w:tblCellMar>
    </w:tblPr>
  </w:style>
  <w:style w:type="paragraph" w:styleId="11">
    <w:name w:val="footnote text"/>
    <w:basedOn w:val="1"/>
    <w:link w:val="62"/>
    <w:qFormat/>
    <w:uiPriority w:val="0"/>
    <w:pPr>
      <w:spacing w:line="220" w:lineRule="atLeast"/>
      <w:ind w:left="227" w:hanging="227"/>
    </w:pPr>
    <w:rPr>
      <w:sz w:val="18"/>
    </w:rPr>
  </w:style>
  <w:style w:type="paragraph" w:styleId="12">
    <w:name w:val="caption"/>
    <w:basedOn w:val="1"/>
    <w:next w:val="1"/>
    <w:unhideWhenUsed/>
    <w:qFormat/>
    <w:uiPriority w:val="35"/>
    <w:rPr>
      <w:b/>
      <w:bCs/>
      <w:sz w:val="20"/>
      <w:szCs w:val="20"/>
    </w:rPr>
  </w:style>
  <w:style w:type="paragraph" w:styleId="13">
    <w:name w:val="endnote text"/>
    <w:basedOn w:val="1"/>
    <w:link w:val="64"/>
    <w:qFormat/>
    <w:uiPriority w:val="0"/>
    <w:rPr>
      <w:sz w:val="20"/>
      <w:szCs w:val="20"/>
    </w:rPr>
  </w:style>
  <w:style w:type="paragraph" w:styleId="14">
    <w:name w:val="annotation subject"/>
    <w:basedOn w:val="15"/>
    <w:next w:val="15"/>
    <w:link w:val="76"/>
    <w:semiHidden/>
    <w:unhideWhenUsed/>
    <w:qFormat/>
    <w:uiPriority w:val="0"/>
    <w:rPr>
      <w:b/>
      <w:bCs/>
    </w:rPr>
  </w:style>
  <w:style w:type="paragraph" w:styleId="15">
    <w:name w:val="annotation text"/>
    <w:basedOn w:val="1"/>
    <w:link w:val="75"/>
    <w:semiHidden/>
    <w:unhideWhenUsed/>
    <w:qFormat/>
    <w:uiPriority w:val="0"/>
    <w:pPr>
      <w:spacing w:line="240" w:lineRule="auto"/>
    </w:pPr>
    <w:rPr>
      <w:sz w:val="20"/>
      <w:szCs w:val="20"/>
    </w:rPr>
  </w:style>
  <w:style w:type="paragraph" w:styleId="16">
    <w:name w:val="Balloon Text"/>
    <w:basedOn w:val="1"/>
    <w:link w:val="77"/>
    <w:semiHidden/>
    <w:unhideWhenUsed/>
    <w:qFormat/>
    <w:uiPriority w:val="0"/>
    <w:pPr>
      <w:spacing w:after="0" w:line="240" w:lineRule="auto"/>
    </w:pPr>
    <w:rPr>
      <w:rFonts w:ascii="Segoe UI" w:hAnsi="Segoe UI" w:cs="Segoe UI"/>
      <w:sz w:val="18"/>
      <w:szCs w:val="18"/>
    </w:rPr>
  </w:style>
  <w:style w:type="paragraph" w:styleId="17">
    <w:name w:val="header"/>
    <w:basedOn w:val="1"/>
    <w:qFormat/>
    <w:uiPriority w:val="0"/>
    <w:pPr>
      <w:tabs>
        <w:tab w:val="center" w:pos="4536"/>
        <w:tab w:val="right" w:pos="9072"/>
      </w:tabs>
    </w:pPr>
    <w:rPr>
      <w:sz w:val="18"/>
    </w:rPr>
  </w:style>
  <w:style w:type="paragraph" w:styleId="18">
    <w:name w:val="HTML Preformatted"/>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9">
    <w:name w:val="List Number"/>
    <w:basedOn w:val="1"/>
    <w:qFormat/>
    <w:uiPriority w:val="0"/>
    <w:pPr>
      <w:numPr>
        <w:ilvl w:val="0"/>
        <w:numId w:val="1"/>
      </w:numPr>
    </w:pPr>
  </w:style>
  <w:style w:type="paragraph" w:styleId="20">
    <w:name w:val="List Bullet"/>
    <w:basedOn w:val="1"/>
    <w:qFormat/>
    <w:uiPriority w:val="0"/>
    <w:pPr>
      <w:numPr>
        <w:ilvl w:val="0"/>
        <w:numId w:val="2"/>
      </w:numPr>
      <w:spacing w:before="120" w:after="120"/>
      <w:contextualSpacing/>
    </w:pPr>
  </w:style>
  <w:style w:type="paragraph" w:styleId="21">
    <w:name w:val="Normal (Web)"/>
    <w:basedOn w:val="1"/>
    <w:unhideWhenUsed/>
    <w:qFormat/>
    <w:uiPriority w:val="99"/>
    <w:pPr>
      <w:spacing w:before="100" w:beforeAutospacing="1" w:after="100" w:afterAutospacing="1" w:line="240" w:lineRule="auto"/>
    </w:pPr>
    <w:rPr>
      <w:rFonts w:ascii="Times New Roman" w:hAnsi="Times New Roman"/>
      <w:sz w:val="24"/>
      <w:szCs w:val="24"/>
      <w:lang w:eastAsia="en-US"/>
    </w:rPr>
  </w:style>
  <w:style w:type="paragraph" w:styleId="22">
    <w:name w:val="footer"/>
    <w:basedOn w:val="1"/>
    <w:qFormat/>
    <w:uiPriority w:val="0"/>
    <w:pPr>
      <w:tabs>
        <w:tab w:val="center" w:pos="4536"/>
        <w:tab w:val="right" w:pos="9072"/>
      </w:tabs>
    </w:pPr>
  </w:style>
  <w:style w:type="paragraph" w:styleId="23">
    <w:name w:val="Block Text"/>
    <w:basedOn w:val="1"/>
    <w:qFormat/>
    <w:uiPriority w:val="0"/>
    <w:pPr>
      <w:spacing w:after="120"/>
      <w:ind w:left="1440" w:right="1440"/>
    </w:pPr>
  </w:style>
  <w:style w:type="paragraph" w:styleId="24">
    <w:name w:val="Body Text"/>
    <w:basedOn w:val="1"/>
    <w:link w:val="70"/>
    <w:unhideWhenUsed/>
    <w:qFormat/>
    <w:uiPriority w:val="0"/>
    <w:pPr>
      <w:spacing w:after="120"/>
    </w:pPr>
  </w:style>
  <w:style w:type="paragraph" w:styleId="25">
    <w:name w:val="Title"/>
    <w:basedOn w:val="1"/>
    <w:next w:val="1"/>
    <w:link w:val="59"/>
    <w:qFormat/>
    <w:uiPriority w:val="0"/>
    <w:pPr>
      <w:spacing w:before="240" w:after="60"/>
      <w:jc w:val="center"/>
      <w:outlineLvl w:val="0"/>
    </w:pPr>
    <w:rPr>
      <w:rFonts w:ascii="Cambria" w:hAnsi="Cambria"/>
      <w:b/>
      <w:bCs/>
      <w:kern w:val="28"/>
      <w:sz w:val="32"/>
      <w:szCs w:val="32"/>
    </w:rPr>
  </w:style>
  <w:style w:type="character" w:styleId="27">
    <w:name w:val="endnote reference"/>
    <w:basedOn w:val="26"/>
    <w:qFormat/>
    <w:uiPriority w:val="0"/>
    <w:rPr>
      <w:vertAlign w:val="superscript"/>
    </w:rPr>
  </w:style>
  <w:style w:type="character" w:styleId="28">
    <w:name w:val="annotation reference"/>
    <w:basedOn w:val="26"/>
    <w:semiHidden/>
    <w:unhideWhenUsed/>
    <w:qFormat/>
    <w:uiPriority w:val="99"/>
    <w:rPr>
      <w:sz w:val="16"/>
      <w:szCs w:val="16"/>
    </w:rPr>
  </w:style>
  <w:style w:type="character" w:styleId="29">
    <w:name w:val="footnote reference"/>
    <w:basedOn w:val="26"/>
    <w:qFormat/>
    <w:uiPriority w:val="99"/>
    <w:rPr>
      <w:position w:val="0"/>
      <w:vertAlign w:val="superscript"/>
    </w:rPr>
  </w:style>
  <w:style w:type="character" w:styleId="30">
    <w:name w:val="Hyperlink"/>
    <w:basedOn w:val="26"/>
    <w:qFormat/>
    <w:uiPriority w:val="0"/>
    <w:rPr>
      <w:color w:val="auto"/>
      <w:u w:val="none"/>
    </w:rPr>
  </w:style>
  <w:style w:type="character" w:styleId="31">
    <w:name w:val="FollowedHyperlink"/>
    <w:basedOn w:val="26"/>
    <w:semiHidden/>
    <w:unhideWhenUsed/>
    <w:qFormat/>
    <w:uiPriority w:val="0"/>
    <w:rPr>
      <w:color w:val="800080" w:themeColor="followedHyperlink"/>
      <w:u w:val="single"/>
      <w14:textFill>
        <w14:solidFill>
          <w14:schemeClr w14:val="folHlink"/>
        </w14:solidFill>
      </w14:textFill>
    </w:rPr>
  </w:style>
  <w:style w:type="character" w:styleId="32">
    <w:name w:val="page number"/>
    <w:basedOn w:val="26"/>
    <w:qFormat/>
    <w:uiPriority w:val="0"/>
    <w:rPr>
      <w:sz w:val="18"/>
    </w:rPr>
  </w:style>
  <w:style w:type="table" w:styleId="34">
    <w:name w:val="Table Grid"/>
    <w:basedOn w:val="33"/>
    <w:uiPriority w:val="39"/>
    <w:pPr>
      <w:overflowPunct w:val="0"/>
      <w:autoSpaceDE w:val="0"/>
      <w:autoSpaceDN w:val="0"/>
      <w:adjustRightInd w:val="0"/>
      <w:spacing w:line="240" w:lineRule="atLeast"/>
      <w:ind w:firstLine="227"/>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5">
    <w:name w:val="abstract"/>
    <w:basedOn w:val="1"/>
    <w:qFormat/>
    <w:uiPriority w:val="99"/>
    <w:pPr>
      <w:spacing w:before="600" w:after="360" w:line="220" w:lineRule="atLeast"/>
      <w:ind w:left="567" w:right="567"/>
      <w:contextualSpacing/>
    </w:pPr>
    <w:rPr>
      <w:sz w:val="18"/>
      <w:szCs w:val="20"/>
    </w:rPr>
  </w:style>
  <w:style w:type="paragraph" w:customStyle="1" w:styleId="36">
    <w:name w:val="address"/>
    <w:basedOn w:val="1"/>
    <w:qFormat/>
    <w:uiPriority w:val="0"/>
    <w:pPr>
      <w:suppressAutoHyphens/>
      <w:spacing w:line="220" w:lineRule="atLeast"/>
      <w:contextualSpacing/>
      <w:jc w:val="center"/>
    </w:pPr>
    <w:rPr>
      <w:sz w:val="18"/>
    </w:rPr>
  </w:style>
  <w:style w:type="paragraph" w:customStyle="1" w:styleId="37">
    <w:name w:val="author"/>
    <w:basedOn w:val="1"/>
    <w:next w:val="36"/>
    <w:uiPriority w:val="99"/>
    <w:pPr>
      <w:suppressAutoHyphens/>
      <w:jc w:val="center"/>
    </w:pPr>
    <w:rPr>
      <w:sz w:val="20"/>
      <w:szCs w:val="20"/>
    </w:rPr>
  </w:style>
  <w:style w:type="paragraph" w:customStyle="1" w:styleId="38">
    <w:name w:val="bulletitem"/>
    <w:basedOn w:val="1"/>
    <w:qFormat/>
    <w:uiPriority w:val="0"/>
    <w:pPr>
      <w:numPr>
        <w:ilvl w:val="0"/>
        <w:numId w:val="3"/>
      </w:numPr>
      <w:spacing w:before="160" w:after="160"/>
      <w:contextualSpacing/>
    </w:pPr>
  </w:style>
  <w:style w:type="paragraph" w:customStyle="1" w:styleId="39">
    <w:name w:val="dashitem"/>
    <w:basedOn w:val="1"/>
    <w:qFormat/>
    <w:uiPriority w:val="0"/>
    <w:pPr>
      <w:numPr>
        <w:ilvl w:val="0"/>
        <w:numId w:val="4"/>
      </w:numPr>
      <w:spacing w:before="160" w:after="160"/>
      <w:contextualSpacing/>
    </w:pPr>
  </w:style>
  <w:style w:type="character" w:customStyle="1" w:styleId="40">
    <w:name w:val="e-mail"/>
    <w:basedOn w:val="26"/>
    <w:uiPriority w:val="0"/>
    <w:rPr>
      <w:rFonts w:ascii="Courier" w:hAnsi="Courier"/>
      <w:spacing w:val="-6"/>
      <w:lang w:val="en-US"/>
    </w:rPr>
  </w:style>
  <w:style w:type="paragraph" w:customStyle="1" w:styleId="41">
    <w:name w:val="equation"/>
    <w:basedOn w:val="1"/>
    <w:next w:val="1"/>
    <w:qFormat/>
    <w:uiPriority w:val="0"/>
    <w:pPr>
      <w:tabs>
        <w:tab w:val="center" w:pos="3289"/>
        <w:tab w:val="right" w:pos="6917"/>
      </w:tabs>
      <w:spacing w:before="160" w:after="160"/>
    </w:pPr>
    <w:rPr>
      <w:sz w:val="20"/>
      <w:szCs w:val="20"/>
    </w:rPr>
  </w:style>
  <w:style w:type="paragraph" w:customStyle="1" w:styleId="42">
    <w:name w:val="figurecaption"/>
    <w:basedOn w:val="1"/>
    <w:next w:val="1"/>
    <w:qFormat/>
    <w:uiPriority w:val="0"/>
    <w:pPr>
      <w:keepLines/>
      <w:spacing w:before="120" w:after="240" w:line="220" w:lineRule="atLeast"/>
      <w:jc w:val="center"/>
    </w:pPr>
    <w:rPr>
      <w:sz w:val="18"/>
    </w:rPr>
  </w:style>
  <w:style w:type="paragraph" w:customStyle="1" w:styleId="43">
    <w:name w:val="p1a"/>
    <w:basedOn w:val="1"/>
    <w:link w:val="60"/>
    <w:qFormat/>
    <w:uiPriority w:val="99"/>
  </w:style>
  <w:style w:type="paragraph" w:customStyle="1" w:styleId="44">
    <w:name w:val="heading1"/>
    <w:basedOn w:val="2"/>
    <w:next w:val="1"/>
    <w:uiPriority w:val="0"/>
    <w:pPr>
      <w:numPr>
        <w:ilvl w:val="0"/>
        <w:numId w:val="5"/>
      </w:numPr>
    </w:pPr>
    <w:rPr>
      <w:rFonts w:ascii="Times New Roman" w:hAnsi="Times New Roman"/>
      <w:bCs/>
      <w:szCs w:val="20"/>
    </w:rPr>
  </w:style>
  <w:style w:type="paragraph" w:customStyle="1" w:styleId="45">
    <w:name w:val="heading2"/>
    <w:basedOn w:val="3"/>
    <w:next w:val="1"/>
    <w:uiPriority w:val="0"/>
    <w:pPr>
      <w:ind w:left="0" w:firstLine="0"/>
    </w:pPr>
    <w:rPr>
      <w:bCs/>
      <w:iCs/>
    </w:rPr>
  </w:style>
  <w:style w:type="character" w:customStyle="1" w:styleId="46">
    <w:name w:val="heading3"/>
    <w:basedOn w:val="26"/>
    <w:uiPriority w:val="0"/>
    <w:rPr>
      <w:b/>
    </w:rPr>
  </w:style>
  <w:style w:type="character" w:customStyle="1" w:styleId="47">
    <w:name w:val="heading4"/>
    <w:basedOn w:val="26"/>
    <w:uiPriority w:val="0"/>
    <w:rPr>
      <w:i/>
    </w:rPr>
  </w:style>
  <w:style w:type="paragraph" w:customStyle="1" w:styleId="48">
    <w:name w:val="image"/>
    <w:basedOn w:val="1"/>
    <w:next w:val="1"/>
    <w:qFormat/>
    <w:uiPriority w:val="0"/>
    <w:pPr>
      <w:spacing w:before="240" w:after="120"/>
      <w:jc w:val="center"/>
    </w:pPr>
    <w:rPr>
      <w:sz w:val="20"/>
      <w:szCs w:val="20"/>
    </w:rPr>
  </w:style>
  <w:style w:type="paragraph" w:customStyle="1" w:styleId="49">
    <w:name w:val="keywords"/>
    <w:basedOn w:val="35"/>
    <w:next w:val="44"/>
    <w:qFormat/>
    <w:uiPriority w:val="0"/>
    <w:pPr>
      <w:spacing w:before="220"/>
      <w:contextualSpacing w:val="0"/>
    </w:pPr>
  </w:style>
  <w:style w:type="paragraph" w:customStyle="1" w:styleId="50">
    <w:name w:val="numitem"/>
    <w:basedOn w:val="1"/>
    <w:qFormat/>
    <w:uiPriority w:val="0"/>
    <w:pPr>
      <w:numPr>
        <w:ilvl w:val="0"/>
        <w:numId w:val="6"/>
      </w:numPr>
      <w:spacing w:before="160" w:after="160"/>
      <w:contextualSpacing/>
    </w:pPr>
    <w:rPr>
      <w:sz w:val="20"/>
      <w:szCs w:val="20"/>
    </w:rPr>
  </w:style>
  <w:style w:type="paragraph" w:customStyle="1" w:styleId="51">
    <w:name w:val="programcode"/>
    <w:basedOn w:val="1"/>
    <w:qFormat/>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pPr>
    <w:rPr>
      <w:rFonts w:ascii="Courier" w:hAnsi="Courier"/>
      <w:sz w:val="20"/>
      <w:szCs w:val="20"/>
    </w:rPr>
  </w:style>
  <w:style w:type="paragraph" w:customStyle="1" w:styleId="52">
    <w:name w:val="referenceitem"/>
    <w:basedOn w:val="1"/>
    <w:uiPriority w:val="0"/>
    <w:pPr>
      <w:numPr>
        <w:ilvl w:val="0"/>
        <w:numId w:val="7"/>
      </w:numPr>
      <w:spacing w:line="220" w:lineRule="atLeast"/>
    </w:pPr>
    <w:rPr>
      <w:sz w:val="18"/>
      <w:szCs w:val="20"/>
    </w:rPr>
  </w:style>
  <w:style w:type="paragraph" w:customStyle="1" w:styleId="53">
    <w:name w:val="running head - left"/>
    <w:basedOn w:val="1"/>
    <w:uiPriority w:val="0"/>
    <w:rPr>
      <w:sz w:val="18"/>
      <w:szCs w:val="18"/>
    </w:rPr>
  </w:style>
  <w:style w:type="paragraph" w:customStyle="1" w:styleId="54">
    <w:name w:val="running head - right"/>
    <w:basedOn w:val="1"/>
    <w:uiPriority w:val="0"/>
    <w:pPr>
      <w:jc w:val="right"/>
    </w:pPr>
    <w:rPr>
      <w:bCs/>
      <w:sz w:val="18"/>
      <w:szCs w:val="18"/>
    </w:rPr>
  </w:style>
  <w:style w:type="paragraph" w:customStyle="1" w:styleId="55">
    <w:name w:val="Título1"/>
    <w:basedOn w:val="1"/>
    <w:next w:val="37"/>
    <w:uiPriority w:val="0"/>
    <w:pPr>
      <w:keepNext/>
      <w:keepLines/>
      <w:suppressAutoHyphens/>
      <w:spacing w:after="480" w:line="360" w:lineRule="atLeast"/>
      <w:jc w:val="center"/>
    </w:pPr>
    <w:rPr>
      <w:b/>
      <w:sz w:val="28"/>
    </w:rPr>
  </w:style>
  <w:style w:type="paragraph" w:customStyle="1" w:styleId="56">
    <w:name w:val="Subtítulo1"/>
    <w:basedOn w:val="55"/>
    <w:next w:val="37"/>
    <w:qFormat/>
    <w:uiPriority w:val="0"/>
    <w:pPr>
      <w:spacing w:before="120" w:line="280" w:lineRule="atLeast"/>
    </w:pPr>
    <w:rPr>
      <w:sz w:val="24"/>
    </w:rPr>
  </w:style>
  <w:style w:type="paragraph" w:customStyle="1" w:styleId="57">
    <w:name w:val="tablecaption"/>
    <w:basedOn w:val="1"/>
    <w:next w:val="1"/>
    <w:qFormat/>
    <w:uiPriority w:val="99"/>
    <w:pPr>
      <w:keepNext/>
      <w:keepLines/>
      <w:spacing w:before="240" w:after="120" w:line="220" w:lineRule="atLeast"/>
      <w:jc w:val="center"/>
    </w:pPr>
    <w:rPr>
      <w:sz w:val="18"/>
      <w:lang w:val="de-DE"/>
    </w:rPr>
  </w:style>
  <w:style w:type="character" w:customStyle="1" w:styleId="58">
    <w:name w:val="url"/>
    <w:basedOn w:val="26"/>
    <w:uiPriority w:val="0"/>
    <w:rPr>
      <w:rFonts w:ascii="Courier" w:hAnsi="Courier"/>
      <w:lang w:val="en-US"/>
    </w:rPr>
  </w:style>
  <w:style w:type="character" w:customStyle="1" w:styleId="59">
    <w:name w:val="Título Car"/>
    <w:basedOn w:val="26"/>
    <w:link w:val="25"/>
    <w:qFormat/>
    <w:uiPriority w:val="0"/>
    <w:rPr>
      <w:rFonts w:ascii="Cambria" w:hAnsi="Cambria" w:eastAsia="Times New Roman" w:cs="Times New Roman"/>
      <w:b/>
      <w:bCs/>
      <w:kern w:val="28"/>
      <w:sz w:val="32"/>
      <w:szCs w:val="32"/>
    </w:rPr>
  </w:style>
  <w:style w:type="character" w:customStyle="1" w:styleId="60">
    <w:name w:val="p1a Zchn"/>
    <w:basedOn w:val="26"/>
    <w:link w:val="43"/>
    <w:locked/>
    <w:uiPriority w:val="99"/>
    <w:rPr>
      <w:lang w:val="en-US" w:eastAsia="de-DE"/>
    </w:rPr>
  </w:style>
  <w:style w:type="paragraph" w:styleId="61">
    <w:name w:val="List Paragraph"/>
    <w:basedOn w:val="1"/>
    <w:qFormat/>
    <w:uiPriority w:val="34"/>
    <w:pPr>
      <w:ind w:left="720"/>
      <w:contextualSpacing/>
    </w:pPr>
    <w:rPr>
      <w:rFonts w:eastAsia="Calibri"/>
      <w:lang w:eastAsia="en-US"/>
    </w:rPr>
  </w:style>
  <w:style w:type="character" w:customStyle="1" w:styleId="62">
    <w:name w:val="Texto nota pie Car"/>
    <w:basedOn w:val="26"/>
    <w:link w:val="11"/>
    <w:qFormat/>
    <w:locked/>
    <w:uiPriority w:val="99"/>
    <w:rPr>
      <w:rFonts w:ascii="Calibri" w:hAnsi="Calibri"/>
      <w:sz w:val="18"/>
      <w:szCs w:val="22"/>
    </w:rPr>
  </w:style>
  <w:style w:type="paragraph" w:customStyle="1" w:styleId="63">
    <w:name w:val="figure legend"/>
    <w:basedOn w:val="1"/>
    <w:next w:val="1"/>
    <w:uiPriority w:val="99"/>
    <w:pPr>
      <w:keepNext/>
      <w:keepLines/>
      <w:spacing w:before="120" w:after="240" w:line="240" w:lineRule="auto"/>
      <w:jc w:val="both"/>
    </w:pPr>
    <w:rPr>
      <w:rFonts w:ascii="Times" w:hAnsi="Times" w:cs="Times"/>
      <w:sz w:val="18"/>
      <w:szCs w:val="18"/>
      <w:lang w:eastAsia="de-DE"/>
    </w:rPr>
  </w:style>
  <w:style w:type="character" w:customStyle="1" w:styleId="64">
    <w:name w:val="Texto nota al final Car"/>
    <w:basedOn w:val="26"/>
    <w:link w:val="13"/>
    <w:qFormat/>
    <w:uiPriority w:val="0"/>
    <w:rPr>
      <w:rFonts w:ascii="Calibri" w:hAnsi="Calibri"/>
    </w:rPr>
  </w:style>
  <w:style w:type="paragraph" w:customStyle="1" w:styleId="65">
    <w:name w:val="Default"/>
    <w:qFormat/>
    <w:uiPriority w:val="0"/>
    <w:pPr>
      <w:tabs>
        <w:tab w:val="left" w:pos="708"/>
      </w:tabs>
      <w:suppressAutoHyphens/>
      <w:spacing w:after="200" w:line="276" w:lineRule="atLeast"/>
    </w:pPr>
    <w:rPr>
      <w:rFonts w:ascii="Calibri" w:hAnsi="Calibri" w:eastAsia="Times New Roman" w:cs="Calibri"/>
      <w:sz w:val="22"/>
      <w:szCs w:val="22"/>
      <w:lang w:val="es-ES" w:eastAsia="zh-CN" w:bidi="ar-SA"/>
    </w:rPr>
  </w:style>
  <w:style w:type="paragraph" w:customStyle="1" w:styleId="66">
    <w:name w:val="table title"/>
    <w:basedOn w:val="1"/>
    <w:next w:val="1"/>
    <w:qFormat/>
    <w:uiPriority w:val="99"/>
    <w:pPr>
      <w:keepNext/>
      <w:keepLines/>
      <w:spacing w:before="240" w:after="120" w:line="240" w:lineRule="auto"/>
      <w:jc w:val="both"/>
    </w:pPr>
    <w:rPr>
      <w:rFonts w:ascii="Times" w:hAnsi="Times" w:cs="Times"/>
      <w:sz w:val="18"/>
      <w:szCs w:val="18"/>
      <w:lang w:val="de-DE" w:eastAsia="de-DE"/>
    </w:rPr>
  </w:style>
  <w:style w:type="paragraph" w:customStyle="1" w:styleId="67">
    <w:name w:val="reference"/>
    <w:basedOn w:val="1"/>
    <w:qFormat/>
    <w:uiPriority w:val="99"/>
    <w:pPr>
      <w:spacing w:after="0" w:line="240" w:lineRule="auto"/>
      <w:ind w:left="227" w:hanging="227"/>
      <w:jc w:val="both"/>
    </w:pPr>
    <w:rPr>
      <w:rFonts w:ascii="Times" w:hAnsi="Times" w:cs="Times"/>
      <w:sz w:val="18"/>
      <w:szCs w:val="18"/>
      <w:lang w:eastAsia="de-DE"/>
    </w:rPr>
  </w:style>
  <w:style w:type="paragraph" w:customStyle="1" w:styleId="68">
    <w:name w:val="Título11"/>
    <w:basedOn w:val="1"/>
    <w:next w:val="37"/>
    <w:qFormat/>
    <w:uiPriority w:val="99"/>
    <w:pPr>
      <w:keepNext/>
      <w:keepLines/>
      <w:pageBreakBefore/>
      <w:tabs>
        <w:tab w:val="left" w:pos="284"/>
      </w:tabs>
      <w:suppressAutoHyphens/>
      <w:spacing w:after="460" w:line="348" w:lineRule="exact"/>
      <w:ind w:firstLine="227"/>
      <w:jc w:val="center"/>
    </w:pPr>
    <w:rPr>
      <w:rFonts w:ascii="Times" w:hAnsi="Times" w:cs="Times"/>
      <w:b/>
      <w:bCs/>
      <w:sz w:val="28"/>
      <w:szCs w:val="28"/>
      <w:lang w:eastAsia="de-DE"/>
    </w:rPr>
  </w:style>
  <w:style w:type="paragraph" w:customStyle="1" w:styleId="69">
    <w:name w:val="authorinfo"/>
    <w:basedOn w:val="1"/>
    <w:next w:val="1"/>
    <w:qFormat/>
    <w:uiPriority w:val="99"/>
    <w:pPr>
      <w:spacing w:after="0" w:line="240" w:lineRule="auto"/>
      <w:ind w:firstLine="227"/>
      <w:jc w:val="center"/>
    </w:pPr>
    <w:rPr>
      <w:rFonts w:ascii="Times" w:hAnsi="Times" w:cs="Times"/>
      <w:sz w:val="18"/>
      <w:szCs w:val="18"/>
      <w:lang w:eastAsia="de-DE"/>
    </w:rPr>
  </w:style>
  <w:style w:type="character" w:customStyle="1" w:styleId="70">
    <w:name w:val="Texto independiente Car"/>
    <w:basedOn w:val="26"/>
    <w:link w:val="24"/>
    <w:qFormat/>
    <w:uiPriority w:val="0"/>
    <w:rPr>
      <w:rFonts w:ascii="Calibri" w:hAnsi="Calibri"/>
      <w:sz w:val="22"/>
      <w:szCs w:val="22"/>
    </w:rPr>
  </w:style>
  <w:style w:type="paragraph" w:customStyle="1" w:styleId="71">
    <w:name w:val="Epígrafe1"/>
    <w:basedOn w:val="1"/>
    <w:next w:val="1"/>
    <w:qFormat/>
    <w:uiPriority w:val="0"/>
    <w:pPr>
      <w:spacing w:after="120" w:line="240" w:lineRule="auto"/>
      <w:jc w:val="center"/>
    </w:pPr>
    <w:rPr>
      <w:rFonts w:ascii="Arial" w:hAnsi="Arial"/>
      <w:b/>
      <w:bCs/>
      <w:sz w:val="18"/>
      <w:szCs w:val="20"/>
      <w:lang w:eastAsia="en-US"/>
    </w:rPr>
  </w:style>
  <w:style w:type="table" w:customStyle="1" w:styleId="72">
    <w:name w:val="List Table 4 Accent 6"/>
    <w:basedOn w:val="33"/>
    <w:qFormat/>
    <w:uiPriority w:val="49"/>
    <w:rPr>
      <w:lang w:val="es-AR" w:eastAsia="es-AR"/>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tcBorders>
        <w:shd w:val="clear" w:color="auto" w:fill="F79646" w:themeFill="accent6"/>
      </w:tcPr>
    </w:tblStylePr>
    <w:tblStylePr w:type="lastRow">
      <w:rPr>
        <w:b/>
        <w:bCs/>
      </w:rPr>
      <w:tcPr>
        <w:tcBorders>
          <w:top w:val="double" w:color="FABF8F" w:themeColor="accent6" w:themeTint="99"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table" w:customStyle="1" w:styleId="73">
    <w:name w:val="Grid Table 4 Accent 6"/>
    <w:basedOn w:val="33"/>
    <w:uiPriority w:val="49"/>
    <w:rPr>
      <w:lang w:val="es-AR" w:eastAsia="es-AR"/>
    </w:rPr>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color w:val="FFFFFF" w:themeColor="background1"/>
        <w14:textFill>
          <w14:solidFill>
            <w14:schemeClr w14:val="bg1"/>
          </w14:solidFill>
        </w14:textFill>
      </w:rPr>
      <w:tcPr>
        <w:tcBorders>
          <w:top w:val="single" w:color="F79646" w:themeColor="accent6" w:sz="4" w:space="0"/>
          <w:left w:val="single" w:color="F79646" w:themeColor="accent6" w:sz="4" w:space="0"/>
          <w:bottom w:val="single" w:color="F79646" w:themeColor="accent6" w:sz="4" w:space="0"/>
          <w:right w:val="single" w:color="F79646" w:themeColor="accent6" w:sz="4" w:space="0"/>
          <w:insideH w:val="nil"/>
          <w:insideV w:val="nil"/>
        </w:tcBorders>
        <w:shd w:val="clear" w:color="auto" w:fill="F79646" w:themeFill="accent6"/>
      </w:tcPr>
    </w:tblStylePr>
    <w:tblStylePr w:type="lastRow">
      <w:rPr>
        <w:b/>
        <w:bCs/>
      </w:rPr>
      <w:tcPr>
        <w:tcBorders>
          <w:top w:val="double" w:color="F79646" w:themeColor="accent6" w:sz="4" w:space="0"/>
        </w:tcBorders>
      </w:tcPr>
    </w:tblStylePr>
    <w:tblStylePr w:type="firstCol">
      <w:rPr>
        <w:b/>
        <w:bCs/>
      </w:rPr>
    </w:tblStylePr>
    <w:tblStylePr w:type="lastCol">
      <w:rPr>
        <w:b/>
        <w:bCs/>
      </w:rPr>
    </w:tblStylePr>
    <w:tblStylePr w:type="band1Vert">
      <w:tcPr>
        <w:shd w:val="clear" w:color="auto" w:fill="FDE9D9" w:themeFill="accent6" w:themeFillTint="33"/>
      </w:tcPr>
    </w:tblStylePr>
    <w:tblStylePr w:type="band1Horz">
      <w:tcPr>
        <w:shd w:val="clear" w:color="auto" w:fill="FDE9D9" w:themeFill="accent6" w:themeFillTint="33"/>
      </w:tcPr>
    </w:tblStylePr>
  </w:style>
  <w:style w:type="character" w:customStyle="1" w:styleId="74">
    <w:name w:val="hw"/>
    <w:basedOn w:val="26"/>
    <w:uiPriority w:val="0"/>
  </w:style>
  <w:style w:type="character" w:customStyle="1" w:styleId="75">
    <w:name w:val="Texto comentario Car"/>
    <w:basedOn w:val="26"/>
    <w:link w:val="15"/>
    <w:semiHidden/>
    <w:uiPriority w:val="0"/>
    <w:rPr>
      <w:rFonts w:ascii="Calibri" w:hAnsi="Calibri"/>
    </w:rPr>
  </w:style>
  <w:style w:type="character" w:customStyle="1" w:styleId="76">
    <w:name w:val="Asunto del comentario Car"/>
    <w:basedOn w:val="75"/>
    <w:link w:val="14"/>
    <w:semiHidden/>
    <w:uiPriority w:val="0"/>
    <w:rPr>
      <w:rFonts w:ascii="Calibri" w:hAnsi="Calibri"/>
      <w:b/>
      <w:bCs/>
    </w:rPr>
  </w:style>
  <w:style w:type="character" w:customStyle="1" w:styleId="77">
    <w:name w:val="Texto de globo Car"/>
    <w:basedOn w:val="26"/>
    <w:link w:val="16"/>
    <w:semiHidden/>
    <w:uiPriority w:val="0"/>
    <w:rPr>
      <w:rFonts w:ascii="Segoe UI" w:hAnsi="Segoe UI" w:cs="Segoe UI"/>
      <w:sz w:val="18"/>
      <w:szCs w:val="18"/>
    </w:rPr>
  </w:style>
  <w:style w:type="table" w:customStyle="1" w:styleId="78">
    <w:name w:val="Plain Table 1"/>
    <w:basedOn w:val="3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79">
    <w:name w:val="Contenido de la tabla"/>
    <w:basedOn w:val="1"/>
    <w:qFormat/>
    <w:uiPriority w:val="0"/>
    <w:pPr>
      <w:suppressLineNumbers/>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os\Fernanda\Magister\Tesis\Mi%20Exito\Publicaciones\Ideas%202012\LNCS\svlnproc1104.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Bec131</b:Tag>
    <b:SourceType>ConferenceProceedings</b:SourceType>
    <b:Guid>{CE200FF5-491C-4482-8E30-A207720E892F}</b:Guid>
    <b:Author>
      <b:Author>
        <b:NameList>
          <b:Person>
            <b:Last>Becker</b:Last>
            <b:First>P.</b:First>
          </b:Person>
          <b:Person>
            <b:Last>Papa</b:Last>
            <b:First>MF.</b:First>
          </b:Person>
          <b:Person>
            <b:Last>Olsina</b:Last>
            <b:First>L.</b:First>
          </b:Person>
        </b:NameList>
      </b:Author>
    </b:Author>
    <b:Title>Enhancing the Conceptual Framework Capability for a Measurement and Evaluation Strategy</b:Title>
    <b:Pages>104–116</b:Pages>
    <b:Year>2013</b:Year>
    <b:ConferenceName>ICWE 2013 Workshops</b:ConferenceName>
    <b:City>Aalborg, Denmark</b:City>
    <b:Publisher>Springer International Publishing Switzerland, LNCS 8295, Q.Z. Sheng and J. Kjeldskov (Eds.)</b:Publisher>
    <b:RefOrder>103</b:RefOrder>
  </b:Source>
  <b:Source>
    <b:Tag>Bec14</b:Tag>
    <b:SourceType>ConferenceProceedings</b:SourceType>
    <b:Guid>{2F4BB36C-C6DF-4187-BDF7-CF8ED9F4BB45}</b:Guid>
    <b:Author>
      <b:Author>
        <b:NameList>
          <b:Person>
            <b:Last>Becker</b:Last>
            <b:First>P.</b:First>
          </b:Person>
          <b:Person>
            <b:Last>Papa</b:Last>
            <b:First>MF.</b:First>
          </b:Person>
          <b:Person>
            <b:Last>Olsina</b:Last>
            <b:First>L.</b:First>
          </b:Person>
        </b:NameList>
      </b:Author>
    </b:Author>
    <b:Title>Conceptual Base for Enriching a Measurement and Evaluation Ontology</b:Title>
    <b:Year>2014</b:Year>
    <b:City>Pucón, Chile</b:City>
    <b:ConferenceName>En CD de la XVII Conferencia Iberoamericana en Software Engineering (CIbSE’14)</b:ConferenceName>
    <b:Pages>53-66</b:Pages>
    <b:Publisher>ISBN: 978-956-236-247-4</b:Publisher>
    <b:RefOrder>104</b:RefOrder>
  </b:Source>
  <b:Source>
    <b:Tag>ISO08</b:Tag>
    <b:SourceType>Report</b:SourceType>
    <b:Guid>{7E99AE18-7357-4EF5-B8ED-5CAAF41ED7C7}</b:Guid>
    <b:Author>
      <b:Author>
        <b:Corporate>ISO/IEC</b:Corporate>
      </b:Author>
    </b:Author>
    <b:Title>ISO 12207: Systems and software engineering - Software life cycle processes</b:Title>
    <b:Year>2008</b:Year>
    <b:RefOrder>8</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E47F1F-F311-410F-ABC8-821CE378D4F6}">
  <ds:schemaRefs/>
</ds:datastoreItem>
</file>

<file path=docProps/app.xml><?xml version="1.0" encoding="utf-8"?>
<Properties xmlns="http://schemas.openxmlformats.org/officeDocument/2006/extended-properties" xmlns:vt="http://schemas.openxmlformats.org/officeDocument/2006/docPropsVTypes">
  <Template>svlnproc1104</Template>
  <Company>dataspect IT-Services</Company>
  <Pages>3</Pages>
  <Words>1271</Words>
  <Characters>7249</Characters>
  <Lines>60</Lines>
  <Paragraphs>17</Paragraphs>
  <TotalTime>43</TotalTime>
  <ScaleCrop>false</ScaleCrop>
  <LinksUpToDate>false</LinksUpToDate>
  <CharactersWithSpaces>8503</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2020-05-19T01:32:00Z</dcterms:created>
  <dc:creator>Usuario</dc:creator>
  <cp:lastModifiedBy>google1586973459</cp:lastModifiedBy>
  <cp:lastPrinted>2019-04-15T12:24:00Z</cp:lastPrinted>
  <dcterms:modified xsi:type="dcterms:W3CDTF">2020-06-27T02:52:09Z</dcterms:modified>
  <dc:title>Titel</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3082-11.2.0.9431</vt:lpwstr>
  </property>
</Properties>
</file>